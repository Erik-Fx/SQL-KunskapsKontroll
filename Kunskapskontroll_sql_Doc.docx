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238E" w14:textId="77777777" w:rsidR="00B23438" w:rsidRDefault="003E6533">
      <w:pPr>
        <w:pStyle w:val="Rubrik1"/>
        <w:numPr>
          <w:ilvl w:val="0"/>
          <w:numId w:val="2"/>
        </w:numPr>
        <w:rPr>
          <w:lang w:val="en-GB"/>
        </w:rPr>
      </w:pPr>
      <w:proofErr w:type="spellStart"/>
      <w:r>
        <w:rPr>
          <w:lang w:val="en-GB"/>
        </w:rPr>
        <w:t>Teoretiska</w:t>
      </w:r>
      <w:proofErr w:type="spellEnd"/>
      <w:r>
        <w:rPr>
          <w:lang w:val="en-GB"/>
        </w:rPr>
        <w:t xml:space="preserve"> </w:t>
      </w:r>
      <w:proofErr w:type="spellStart"/>
      <w:r>
        <w:rPr>
          <w:lang w:val="en-GB"/>
        </w:rPr>
        <w:t>frågor</w:t>
      </w:r>
      <w:proofErr w:type="spellEnd"/>
    </w:p>
    <w:p w14:paraId="3B7FD1AF" w14:textId="77777777" w:rsidR="00B23438" w:rsidRDefault="003E6533">
      <w:pPr>
        <w:pStyle w:val="Default"/>
      </w:pPr>
      <w:r>
        <w:rPr>
          <w:lang w:val="en-GB"/>
        </w:rPr>
        <w:t xml:space="preserve"> </w:t>
      </w:r>
    </w:p>
    <w:p w14:paraId="319BEAE9" w14:textId="77777777" w:rsidR="00B23438" w:rsidRDefault="003E6533">
      <w:pPr>
        <w:pStyle w:val="Default"/>
        <w:numPr>
          <w:ilvl w:val="0"/>
          <w:numId w:val="4"/>
        </w:numPr>
        <w:spacing w:after="39"/>
        <w:ind w:left="360" w:hanging="360"/>
        <w:rPr>
          <w:b/>
          <w:bCs/>
        </w:rPr>
      </w:pPr>
      <w:r>
        <w:rPr>
          <w:b/>
          <w:bCs/>
        </w:rPr>
        <w:t xml:space="preserve">Beskriv kort hur en relationsdatabas fungerar. </w:t>
      </w:r>
    </w:p>
    <w:p w14:paraId="458FB94C" w14:textId="77777777" w:rsidR="00B23438" w:rsidRDefault="003E6533">
      <w:pPr>
        <w:pStyle w:val="Default"/>
        <w:spacing w:after="39"/>
        <w:ind w:left="360"/>
      </w:pPr>
      <w:r>
        <w:t xml:space="preserve">En relationsdatabas är en databas som förvarar data i tabeller, rader och kolumner där vissa tabeller har en relation till varandra. Detta genom unika kolumner som </w:t>
      </w:r>
      <w:r>
        <w:t xml:space="preserve">även kan kallas </w:t>
      </w:r>
      <w:proofErr w:type="spellStart"/>
      <w:r>
        <w:t>keys</w:t>
      </w:r>
      <w:proofErr w:type="spellEnd"/>
      <w:r>
        <w:t xml:space="preserve">. De </w:t>
      </w:r>
      <w:proofErr w:type="spellStart"/>
      <w:r>
        <w:t>keys</w:t>
      </w:r>
      <w:proofErr w:type="spellEnd"/>
      <w:r>
        <w:t xml:space="preserve"> är likadana i olika tabeller och dessa gör det enkelt att sammankoppla data från flera olika tabeller.</w:t>
      </w:r>
    </w:p>
    <w:p w14:paraId="35C46B7B" w14:textId="77777777" w:rsidR="00B23438" w:rsidRDefault="00B23438">
      <w:pPr>
        <w:pStyle w:val="Default"/>
        <w:spacing w:after="39"/>
        <w:ind w:left="360"/>
        <w:rPr>
          <w:b/>
          <w:bCs/>
        </w:rPr>
      </w:pPr>
    </w:p>
    <w:p w14:paraId="4B5C237A" w14:textId="77777777" w:rsidR="00B23438" w:rsidRDefault="003E6533">
      <w:pPr>
        <w:pStyle w:val="Default"/>
        <w:numPr>
          <w:ilvl w:val="0"/>
          <w:numId w:val="3"/>
        </w:numPr>
        <w:spacing w:after="39"/>
        <w:ind w:left="360" w:hanging="360"/>
        <w:rPr>
          <w:b/>
          <w:bCs/>
        </w:rPr>
      </w:pPr>
      <w:proofErr w:type="spellStart"/>
      <w:r>
        <w:rPr>
          <w:b/>
          <w:bCs/>
        </w:rPr>
        <w:t>Vadmenas</w:t>
      </w:r>
      <w:proofErr w:type="spellEnd"/>
      <w:r>
        <w:rPr>
          <w:b/>
          <w:bCs/>
        </w:rPr>
        <w:t xml:space="preserve"> med ”CRUD” flödet?</w:t>
      </w:r>
    </w:p>
    <w:p w14:paraId="28C9D856" w14:textId="77777777" w:rsidR="00B23438" w:rsidRDefault="003E6533">
      <w:pPr>
        <w:pStyle w:val="Default"/>
        <w:spacing w:after="39"/>
        <w:ind w:left="360"/>
      </w:pPr>
      <w:r>
        <w:t>CRUD är en förkortning som betyder (</w:t>
      </w:r>
      <w:proofErr w:type="spellStart"/>
      <w:r>
        <w:t>C:Create</w:t>
      </w:r>
      <w:proofErr w:type="spellEnd"/>
      <w:r>
        <w:t>, R:Read, U:Update och D:</w:t>
      </w:r>
      <w:r>
        <w:rPr>
          <w:rFonts w:ascii="Arial" w:hAnsi="Arial" w:cs="Arial"/>
          <w:color w:val="040C28"/>
        </w:rPr>
        <w:t xml:space="preserve"> </w:t>
      </w:r>
      <w:proofErr w:type="spellStart"/>
      <w:r>
        <w:rPr>
          <w:rFonts w:ascii="Arial" w:hAnsi="Arial" w:cs="Arial"/>
          <w:color w:val="040C28"/>
        </w:rPr>
        <w:t>Delete</w:t>
      </w:r>
      <w:proofErr w:type="spellEnd"/>
      <w:r>
        <w:rPr>
          <w:rFonts w:ascii="Arial" w:hAnsi="Arial" w:cs="Arial"/>
          <w:color w:val="040C28"/>
        </w:rPr>
        <w:t>) och de är dom fyra mest grundläggande och viktiga operationerna för att skapa och underhålla en relationsdatabas.</w:t>
      </w:r>
    </w:p>
    <w:p w14:paraId="627D2CFD" w14:textId="77777777" w:rsidR="00B23438" w:rsidRDefault="00B23438">
      <w:pPr>
        <w:pStyle w:val="Default"/>
        <w:spacing w:after="39"/>
        <w:ind w:left="360"/>
      </w:pPr>
    </w:p>
    <w:p w14:paraId="7733C644" w14:textId="77777777" w:rsidR="00B23438" w:rsidRDefault="003E6533">
      <w:pPr>
        <w:pStyle w:val="Default"/>
        <w:numPr>
          <w:ilvl w:val="0"/>
          <w:numId w:val="3"/>
        </w:numPr>
        <w:spacing w:after="39"/>
        <w:ind w:left="360" w:hanging="360"/>
        <w:rPr>
          <w:b/>
          <w:bCs/>
        </w:rPr>
      </w:pPr>
      <w:r>
        <w:rPr>
          <w:b/>
          <w:bCs/>
        </w:rPr>
        <w:t>Beskriv kort vad en ”</w:t>
      </w:r>
      <w:proofErr w:type="spellStart"/>
      <w:r>
        <w:rPr>
          <w:b/>
          <w:bCs/>
        </w:rPr>
        <w:t>left</w:t>
      </w:r>
      <w:proofErr w:type="spellEnd"/>
      <w:r>
        <w:rPr>
          <w:b/>
          <w:bCs/>
        </w:rPr>
        <w:t xml:space="preserve"> </w:t>
      </w:r>
      <w:proofErr w:type="spellStart"/>
      <w:r>
        <w:rPr>
          <w:b/>
          <w:bCs/>
        </w:rPr>
        <w:t>join</w:t>
      </w:r>
      <w:proofErr w:type="spellEnd"/>
      <w:r>
        <w:rPr>
          <w:b/>
          <w:bCs/>
        </w:rPr>
        <w:t xml:space="preserve">” och ”inner </w:t>
      </w:r>
      <w:proofErr w:type="spellStart"/>
      <w:r>
        <w:rPr>
          <w:b/>
          <w:bCs/>
        </w:rPr>
        <w:t>join</w:t>
      </w:r>
      <w:proofErr w:type="spellEnd"/>
      <w:r>
        <w:rPr>
          <w:b/>
          <w:bCs/>
        </w:rPr>
        <w:t>” är. Varför använder man det?</w:t>
      </w:r>
    </w:p>
    <w:p w14:paraId="184A0F2C" w14:textId="77C014BC" w:rsidR="00B23438" w:rsidRDefault="003E6533">
      <w:pPr>
        <w:pStyle w:val="Default"/>
        <w:spacing w:after="39"/>
        <w:ind w:left="360"/>
      </w:pPr>
      <w:r>
        <w:t xml:space="preserve">En </w:t>
      </w:r>
      <w:proofErr w:type="spellStart"/>
      <w:r>
        <w:t>join</w:t>
      </w:r>
      <w:proofErr w:type="spellEnd"/>
      <w:r>
        <w:t xml:space="preserve"> kombinerar data från olika tabeller som har en gemensam </w:t>
      </w:r>
      <w:proofErr w:type="spellStart"/>
      <w:r>
        <w:t>key</w:t>
      </w:r>
      <w:proofErr w:type="spellEnd"/>
      <w:r>
        <w:t xml:space="preserve">. INNER JOIN returnerar rader som matchar i båda tabellerna och LEFT JOIN returnerar alla rader från den vänstra </w:t>
      </w:r>
      <w:r w:rsidR="0033544F">
        <w:t>tabellen och</w:t>
      </w:r>
      <w:r>
        <w:t xml:space="preserve"> de som matchar från den högra.</w:t>
      </w:r>
      <w:r w:rsidR="00ED76E2">
        <w:t xml:space="preserve"> Så man använder det för att kombinera data från olika tabeller.</w:t>
      </w:r>
    </w:p>
    <w:p w14:paraId="6C34D72F" w14:textId="77777777" w:rsidR="00B23438" w:rsidRDefault="00B23438">
      <w:pPr>
        <w:pStyle w:val="Default"/>
        <w:spacing w:after="39"/>
        <w:ind w:left="360"/>
      </w:pPr>
    </w:p>
    <w:p w14:paraId="42301BDD" w14:textId="77777777" w:rsidR="00B23438" w:rsidRDefault="003E6533">
      <w:pPr>
        <w:pStyle w:val="Default"/>
        <w:numPr>
          <w:ilvl w:val="0"/>
          <w:numId w:val="3"/>
        </w:numPr>
        <w:spacing w:after="39"/>
        <w:ind w:left="360" w:hanging="360"/>
        <w:rPr>
          <w:b/>
          <w:bCs/>
        </w:rPr>
      </w:pPr>
      <w:r>
        <w:rPr>
          <w:b/>
          <w:bCs/>
        </w:rPr>
        <w:t xml:space="preserve">Beskriv kort vad indexering i SQL innebär. </w:t>
      </w:r>
    </w:p>
    <w:p w14:paraId="4AA9B571" w14:textId="0EF7FA3F" w:rsidR="00B23438" w:rsidRDefault="003E6533">
      <w:pPr>
        <w:pStyle w:val="Default"/>
        <w:spacing w:after="39"/>
        <w:ind w:left="360"/>
      </w:pPr>
      <w:r>
        <w:t xml:space="preserve">Indexering är ett sätt att optimera sökningar i SQL. Man gör </w:t>
      </w:r>
      <w:r>
        <w:t>detta genom att ha en data struktur (</w:t>
      </w:r>
      <w:proofErr w:type="spellStart"/>
      <w:r>
        <w:t>keys</w:t>
      </w:r>
      <w:proofErr w:type="spellEnd"/>
      <w:r>
        <w:t xml:space="preserve">) som gör att SQL </w:t>
      </w:r>
      <w:r w:rsidR="0033544F">
        <w:t>programmet inte</w:t>
      </w:r>
      <w:r>
        <w:t xml:space="preserve"> behöver läsa igenom alla rader för att hitta det man sökte efter, utan man kan optimera sökningen baserat på olika värden.</w:t>
      </w:r>
    </w:p>
    <w:p w14:paraId="6BA286D1" w14:textId="77777777" w:rsidR="00B23438" w:rsidRDefault="00B23438">
      <w:pPr>
        <w:pStyle w:val="Default"/>
        <w:spacing w:after="39"/>
        <w:ind w:left="360"/>
      </w:pPr>
    </w:p>
    <w:p w14:paraId="551AE6CD" w14:textId="77777777" w:rsidR="00B23438" w:rsidRDefault="003E6533">
      <w:pPr>
        <w:pStyle w:val="Default"/>
        <w:numPr>
          <w:ilvl w:val="0"/>
          <w:numId w:val="3"/>
        </w:numPr>
        <w:spacing w:after="39"/>
        <w:ind w:left="360" w:hanging="360"/>
        <w:rPr>
          <w:b/>
          <w:bCs/>
        </w:rPr>
      </w:pPr>
      <w:r>
        <w:rPr>
          <w:b/>
          <w:bCs/>
        </w:rPr>
        <w:t xml:space="preserve">Beskriv kort vad en vy i SQL är. </w:t>
      </w:r>
    </w:p>
    <w:p w14:paraId="04152F74" w14:textId="3319B84A" w:rsidR="00B23438" w:rsidRDefault="003E6533">
      <w:pPr>
        <w:pStyle w:val="Default"/>
        <w:spacing w:after="39"/>
        <w:ind w:left="360"/>
      </w:pPr>
      <w:r>
        <w:t xml:space="preserve">En vy är en virtuell tabell som innehåller </w:t>
      </w:r>
      <w:r w:rsidR="000277BA">
        <w:t xml:space="preserve">data från </w:t>
      </w:r>
      <w:r>
        <w:t xml:space="preserve">en </w:t>
      </w:r>
      <w:r w:rsidR="0033544F">
        <w:t>fråga (</w:t>
      </w:r>
      <w:r>
        <w:t>Query),</w:t>
      </w:r>
      <w:r w:rsidR="0033544F">
        <w:t xml:space="preserve"> vyer</w:t>
      </w:r>
      <w:r>
        <w:t xml:space="preserve"> är väldigt användbara då man kan skapa och namnge en vy av en komplex fråga som man vet att man kommer använda många gånger. På så sätt sparar man mycket tid då man bara refererar till vyns namn när man vill använda data som ens komplexa fråga genererar. Vyn kan alltså behandlas som en vanlig tabell men man kan till exempel inte lägga in (</w:t>
      </w:r>
      <w:proofErr w:type="spellStart"/>
      <w:r>
        <w:t>Insert</w:t>
      </w:r>
      <w:proofErr w:type="spellEnd"/>
      <w:r>
        <w:t>) eller uppdatera (</w:t>
      </w:r>
      <w:proofErr w:type="spellStart"/>
      <w:r>
        <w:t>Update</w:t>
      </w:r>
      <w:proofErr w:type="spellEnd"/>
      <w:r>
        <w:t>) data som går att göra i en vanlig tabell.</w:t>
      </w:r>
    </w:p>
    <w:p w14:paraId="3BCA149C" w14:textId="77777777" w:rsidR="00B23438" w:rsidRDefault="003E6533">
      <w:pPr>
        <w:pStyle w:val="Default"/>
        <w:spacing w:after="39"/>
        <w:ind w:left="360"/>
      </w:pPr>
      <w:r>
        <w:t xml:space="preserve">Vyn sparar ingen data utan det är bara själva frågan som sparas, så varje gång man refererar till namnet på vyn så körs frågan och returnerar data. </w:t>
      </w:r>
    </w:p>
    <w:p w14:paraId="52858999" w14:textId="77777777" w:rsidR="00B23438" w:rsidRDefault="00B23438">
      <w:pPr>
        <w:pStyle w:val="Default"/>
        <w:spacing w:after="39"/>
        <w:ind w:left="360"/>
      </w:pPr>
    </w:p>
    <w:p w14:paraId="67FCA61F" w14:textId="77777777" w:rsidR="00B23438" w:rsidRDefault="003E6533">
      <w:pPr>
        <w:pStyle w:val="Default"/>
        <w:numPr>
          <w:ilvl w:val="0"/>
          <w:numId w:val="3"/>
        </w:numPr>
        <w:ind w:left="360" w:hanging="360"/>
        <w:rPr>
          <w:b/>
          <w:bCs/>
        </w:rPr>
      </w:pPr>
      <w:r>
        <w:rPr>
          <w:b/>
          <w:bCs/>
        </w:rPr>
        <w:t>Beskriv kort vad en lagrad procedur i SQL är.</w:t>
      </w:r>
    </w:p>
    <w:p w14:paraId="627DD08C" w14:textId="0469FEE9" w:rsidR="00B23438" w:rsidRDefault="003E6533">
      <w:pPr>
        <w:pStyle w:val="Default"/>
        <w:ind w:left="360"/>
      </w:pPr>
      <w:r>
        <w:t xml:space="preserve">En lagrad procedur är en eller flera </w:t>
      </w:r>
      <w:r w:rsidR="0033544F">
        <w:t>frågor (</w:t>
      </w:r>
      <w:r>
        <w:t xml:space="preserve">Querys) som tillsammans gör en specifik sak. Om det finns en fråga </w:t>
      </w:r>
      <w:r w:rsidR="0002277D">
        <w:t xml:space="preserve">eller en funktion </w:t>
      </w:r>
      <w:r>
        <w:t>man använder mycket så kan man skapa en lagrad procedur för att spara tid. Så en lagrad procedur är en kod bit sparat med ett namn som man kallar på om man vill använda koden</w:t>
      </w:r>
      <w:r w:rsidR="005766E2">
        <w:t>/funktionen</w:t>
      </w:r>
      <w:r>
        <w:t xml:space="preserve">. </w:t>
      </w:r>
    </w:p>
    <w:p w14:paraId="6413CF42" w14:textId="77777777" w:rsidR="00B23438" w:rsidRDefault="00B23438">
      <w:pPr>
        <w:pStyle w:val="Default"/>
        <w:rPr>
          <w:sz w:val="22"/>
          <w:szCs w:val="22"/>
        </w:rPr>
      </w:pPr>
    </w:p>
    <w:p w14:paraId="6702F66F" w14:textId="77777777" w:rsidR="00B23438" w:rsidRDefault="00B23438">
      <w:pPr>
        <w:pStyle w:val="Default"/>
        <w:rPr>
          <w:sz w:val="22"/>
          <w:szCs w:val="22"/>
        </w:rPr>
      </w:pPr>
    </w:p>
    <w:p w14:paraId="77B4E9E5" w14:textId="77777777" w:rsidR="00B23438" w:rsidRDefault="00B23438">
      <w:pPr>
        <w:pStyle w:val="Default"/>
        <w:rPr>
          <w:sz w:val="22"/>
          <w:szCs w:val="22"/>
        </w:rPr>
      </w:pPr>
    </w:p>
    <w:p w14:paraId="44B61248" w14:textId="6E89241D" w:rsidR="00B23438" w:rsidRDefault="003E6533" w:rsidP="00A26F4C">
      <w:pPr>
        <w:pStyle w:val="Rubrik1"/>
        <w:numPr>
          <w:ilvl w:val="0"/>
          <w:numId w:val="2"/>
        </w:numPr>
      </w:pPr>
      <w:r>
        <w:lastRenderedPageBreak/>
        <w:t>Programmeringsuppgift och Rapport</w:t>
      </w:r>
    </w:p>
    <w:p w14:paraId="704A5419" w14:textId="77777777" w:rsidR="00A26F4C" w:rsidRPr="00A26F4C" w:rsidRDefault="00A26F4C" w:rsidP="00A26F4C">
      <w:pPr>
        <w:pStyle w:val="Liststycke"/>
      </w:pPr>
    </w:p>
    <w:p w14:paraId="17E826BB" w14:textId="77777777" w:rsidR="00B23438" w:rsidRDefault="003E6533">
      <w:pPr>
        <w:pStyle w:val="Default"/>
        <w:rPr>
          <w:b/>
          <w:bCs/>
        </w:rPr>
      </w:pPr>
      <w:r>
        <w:rPr>
          <w:b/>
          <w:bCs/>
        </w:rPr>
        <w:t>1</w:t>
      </w:r>
      <w:r>
        <w:rPr>
          <w:b/>
          <w:bCs/>
        </w:rPr>
        <w:t xml:space="preserve">. </w:t>
      </w:r>
      <w:r>
        <w:rPr>
          <w:b/>
          <w:bCs/>
        </w:rPr>
        <w:t xml:space="preserve">Deskriptiv sammanfattning </w:t>
      </w:r>
    </w:p>
    <w:p w14:paraId="7627CF2B" w14:textId="77777777" w:rsidR="00290B91" w:rsidRDefault="00290B91">
      <w:pPr>
        <w:pStyle w:val="Default"/>
        <w:rPr>
          <w:b/>
          <w:bCs/>
        </w:rPr>
      </w:pPr>
    </w:p>
    <w:p w14:paraId="40228DDA" w14:textId="77777777" w:rsidR="00B23438" w:rsidRDefault="003E6533">
      <w:pPr>
        <w:pStyle w:val="Default"/>
      </w:pPr>
      <w:r>
        <w:t xml:space="preserve">AdventureWorks2022 är en databas tillhörande företaget </w:t>
      </w:r>
      <w:proofErr w:type="spellStart"/>
      <w:r>
        <w:t>AdventureWorks</w:t>
      </w:r>
      <w:proofErr w:type="spellEnd"/>
      <w:r>
        <w:t>.</w:t>
      </w:r>
    </w:p>
    <w:p w14:paraId="08A8CDB3" w14:textId="7C870DE1" w:rsidR="00B23438" w:rsidRDefault="003E6533">
      <w:pPr>
        <w:pStyle w:val="Default"/>
      </w:pPr>
      <w:proofErr w:type="spellStart"/>
      <w:r>
        <w:t>AdventureWorks</w:t>
      </w:r>
      <w:proofErr w:type="spellEnd"/>
      <w:r>
        <w:t xml:space="preserve"> är ett internationellt </w:t>
      </w:r>
      <w:r w:rsidR="00D16845">
        <w:t>tillverkningsföretag</w:t>
      </w:r>
      <w:r>
        <w:t xml:space="preserve"> med </w:t>
      </w:r>
      <w:r w:rsidR="0033544F">
        <w:t>cykelinriktning</w:t>
      </w:r>
      <w:r>
        <w:t xml:space="preserve">. </w:t>
      </w:r>
      <w:r w:rsidR="0046435F">
        <w:t>Företaget tillverkar och säljer huvudsakligen cyklar i olika material</w:t>
      </w:r>
      <w:r w:rsidR="0002277D">
        <w:t>,</w:t>
      </w:r>
      <w:r w:rsidR="0046435F">
        <w:t xml:space="preserve"> men också tillbehör</w:t>
      </w:r>
      <w:r w:rsidR="00D16845">
        <w:t xml:space="preserve"> och varor relaterade</w:t>
      </w:r>
      <w:r w:rsidR="0046435F">
        <w:t xml:space="preserve"> till cyklar. </w:t>
      </w:r>
    </w:p>
    <w:p w14:paraId="2767F8B1" w14:textId="77777777" w:rsidR="003306F4" w:rsidRDefault="00DF3C98">
      <w:pPr>
        <w:pStyle w:val="Default"/>
      </w:pPr>
      <w:proofErr w:type="spellStart"/>
      <w:r>
        <w:t>AdventureWorks</w:t>
      </w:r>
      <w:proofErr w:type="spellEnd"/>
      <w:r>
        <w:t xml:space="preserve"> har 290 anställda varav 206 är män och 84 är kvinnor</w:t>
      </w:r>
      <w:r w:rsidR="003306F4">
        <w:t xml:space="preserve"> vilket betyder att det  </w:t>
      </w:r>
    </w:p>
    <w:p w14:paraId="24A903F0" w14:textId="43DCCCFB" w:rsidR="0046435F" w:rsidRDefault="003306F4">
      <w:pPr>
        <w:pStyle w:val="Default"/>
        <w:rPr>
          <w:noProof/>
        </w:rPr>
      </w:pPr>
      <w:r>
        <w:t xml:space="preserve">är cirka 71% män och 29% kvinnor som man kan se på diagrammet nedan. </w:t>
      </w:r>
    </w:p>
    <w:p w14:paraId="06481C7E" w14:textId="461BA583" w:rsidR="003306F4" w:rsidRDefault="003306F4">
      <w:pPr>
        <w:pStyle w:val="Default"/>
        <w:rPr>
          <w:noProof/>
        </w:rPr>
      </w:pPr>
      <w:r>
        <w:rPr>
          <w:noProof/>
        </w:rPr>
        <w:t xml:space="preserve"> </w:t>
      </w:r>
      <w:r>
        <w:rPr>
          <w:noProof/>
        </w:rPr>
        <w:drawing>
          <wp:inline distT="0" distB="0" distL="0" distR="0" wp14:anchorId="06E8CC3D" wp14:editId="142314E8">
            <wp:extent cx="2667000" cy="1841208"/>
            <wp:effectExtent l="0" t="0" r="0" b="6985"/>
            <wp:docPr id="1873569092" name="Bildobjekt 2"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69092" name="Bildobjekt 2" descr="En bild som visar text, skärmbild, diagram, Rektangel&#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249" cy="1845522"/>
                    </a:xfrm>
                    <a:prstGeom prst="rect">
                      <a:avLst/>
                    </a:prstGeom>
                    <a:noFill/>
                    <a:ln>
                      <a:noFill/>
                    </a:ln>
                  </pic:spPr>
                </pic:pic>
              </a:graphicData>
            </a:graphic>
          </wp:inline>
        </w:drawing>
      </w:r>
    </w:p>
    <w:p w14:paraId="53D697C4" w14:textId="77777777" w:rsidR="003306F4" w:rsidRDefault="003306F4">
      <w:pPr>
        <w:pStyle w:val="Default"/>
      </w:pPr>
    </w:p>
    <w:p w14:paraId="5C5CBDA4" w14:textId="79392B89" w:rsidR="00DF3C98" w:rsidRDefault="00DF3C98">
      <w:pPr>
        <w:pStyle w:val="Default"/>
      </w:pPr>
      <w:r>
        <w:t xml:space="preserve">Företaget säljer mestadels av sina produkter på </w:t>
      </w:r>
      <w:r w:rsidR="0033544F">
        <w:t>Nordamerikanska</w:t>
      </w:r>
      <w:r>
        <w:t>, Asiatiska och Europeiska marknaden.</w:t>
      </w:r>
    </w:p>
    <w:p w14:paraId="016B5A1B" w14:textId="5F573A0F" w:rsidR="0046435F" w:rsidRDefault="0046435F">
      <w:pPr>
        <w:pStyle w:val="Default"/>
      </w:pPr>
      <w:r>
        <w:t xml:space="preserve">Databasen är relativt stor och innehåller väldigt mycket information som kan hittas i </w:t>
      </w:r>
      <w:r w:rsidR="00D16845">
        <w:t xml:space="preserve">          </w:t>
      </w:r>
      <w:r>
        <w:t>databasens tabeller.</w:t>
      </w:r>
    </w:p>
    <w:p w14:paraId="56594BAC" w14:textId="2F9BBC06" w:rsidR="00CF351F" w:rsidRDefault="00CF351F">
      <w:pPr>
        <w:pStyle w:val="Default"/>
      </w:pPr>
      <w:r>
        <w:t xml:space="preserve">Företaget har fyra olika </w:t>
      </w:r>
      <w:r w:rsidR="0033544F">
        <w:t>produktkategorier (</w:t>
      </w:r>
      <w:r w:rsidR="0002277D" w:rsidRPr="0002277D">
        <w:t>Bikes</w:t>
      </w:r>
      <w:r w:rsidR="0002277D">
        <w:t xml:space="preserve">, </w:t>
      </w:r>
      <w:r w:rsidR="0002277D" w:rsidRPr="0002277D">
        <w:t>Components</w:t>
      </w:r>
      <w:r w:rsidR="0002277D">
        <w:t xml:space="preserve">, </w:t>
      </w:r>
      <w:proofErr w:type="spellStart"/>
      <w:r w:rsidR="0002277D" w:rsidRPr="0002277D">
        <w:t>Clothing</w:t>
      </w:r>
      <w:proofErr w:type="spellEnd"/>
      <w:r w:rsidR="0002277D">
        <w:t xml:space="preserve">, </w:t>
      </w:r>
      <w:proofErr w:type="spellStart"/>
      <w:r w:rsidR="0002277D" w:rsidRPr="0002277D">
        <w:t>Accessories</w:t>
      </w:r>
      <w:proofErr w:type="spellEnd"/>
      <w:r w:rsidR="0002277D">
        <w:t>)</w:t>
      </w:r>
      <w:r>
        <w:t xml:space="preserve"> och 504 olika produkter som de säljer.</w:t>
      </w:r>
    </w:p>
    <w:p w14:paraId="79A2CB23" w14:textId="1638516E" w:rsidR="00CF351F" w:rsidRDefault="00CF351F">
      <w:pPr>
        <w:pStyle w:val="Default"/>
      </w:pPr>
      <w:r>
        <w:t xml:space="preserve">Förra året sålde företaget för </w:t>
      </w:r>
      <w:r w:rsidRPr="00CF351F">
        <w:t>23</w:t>
      </w:r>
      <w:r>
        <w:t xml:space="preserve"> </w:t>
      </w:r>
      <w:r w:rsidRPr="00CF351F">
        <w:t>685</w:t>
      </w:r>
      <w:r>
        <w:t xml:space="preserve"> </w:t>
      </w:r>
      <w:r w:rsidRPr="00CF351F">
        <w:t>963,6244</w:t>
      </w:r>
      <w:r>
        <w:t xml:space="preserve"> och för </w:t>
      </w:r>
      <w:r w:rsidRPr="00CF351F">
        <w:t>36</w:t>
      </w:r>
      <w:r>
        <w:t xml:space="preserve"> </w:t>
      </w:r>
      <w:r w:rsidRPr="00CF351F">
        <w:t>277</w:t>
      </w:r>
      <w:r>
        <w:t xml:space="preserve"> </w:t>
      </w:r>
      <w:r w:rsidRPr="00CF351F">
        <w:t>591,9034</w:t>
      </w:r>
      <w:r w:rsidR="00D16845">
        <w:t xml:space="preserve"> det här året, vilket är en ökning på cirka 53%</w:t>
      </w:r>
      <w:r w:rsidR="00A26F4C">
        <w:t xml:space="preserve"> som man kan se på bilden nedan</w:t>
      </w:r>
      <w:r w:rsidR="0002277D">
        <w:t>.</w:t>
      </w:r>
    </w:p>
    <w:p w14:paraId="266DED87" w14:textId="77777777" w:rsidR="00A26F4C" w:rsidRDefault="00A26F4C">
      <w:pPr>
        <w:pStyle w:val="Default"/>
      </w:pPr>
    </w:p>
    <w:p w14:paraId="058A3341" w14:textId="350CA095" w:rsidR="00A26F4C" w:rsidRDefault="00A26F4C">
      <w:pPr>
        <w:pStyle w:val="Default"/>
      </w:pPr>
      <w:r>
        <w:rPr>
          <w:noProof/>
        </w:rPr>
        <w:drawing>
          <wp:inline distT="0" distB="0" distL="0" distR="0" wp14:anchorId="4A0999EF" wp14:editId="21C5FCDE">
            <wp:extent cx="2613547" cy="1681495"/>
            <wp:effectExtent l="0" t="0" r="0" b="0"/>
            <wp:docPr id="1888868042" name="Bildobjekt 3" descr="En bild som visar text, skärmbild, Rektangel,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68042" name="Bildobjekt 3" descr="En bild som visar text, skärmbild, Rektangel, nummer&#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498" cy="1689184"/>
                    </a:xfrm>
                    <a:prstGeom prst="rect">
                      <a:avLst/>
                    </a:prstGeom>
                    <a:noFill/>
                    <a:ln>
                      <a:noFill/>
                    </a:ln>
                  </pic:spPr>
                </pic:pic>
              </a:graphicData>
            </a:graphic>
          </wp:inline>
        </w:drawing>
      </w:r>
    </w:p>
    <w:p w14:paraId="53E13B30" w14:textId="77777777" w:rsidR="00D16845" w:rsidRDefault="00D16845">
      <w:pPr>
        <w:pStyle w:val="Default"/>
      </w:pPr>
    </w:p>
    <w:p w14:paraId="37DB5C23" w14:textId="77777777" w:rsidR="0046435F" w:rsidRDefault="0046435F">
      <w:pPr>
        <w:pStyle w:val="Default"/>
      </w:pPr>
    </w:p>
    <w:p w14:paraId="4EE7F5E9" w14:textId="77777777" w:rsidR="00B23438" w:rsidRDefault="00B23438">
      <w:pPr>
        <w:pStyle w:val="Default"/>
      </w:pPr>
    </w:p>
    <w:p w14:paraId="33D1DA17" w14:textId="77777777" w:rsidR="00B23438" w:rsidRDefault="00B23438">
      <w:pPr>
        <w:pStyle w:val="Default"/>
      </w:pPr>
    </w:p>
    <w:p w14:paraId="061E373C" w14:textId="77777777" w:rsidR="00A26F4C" w:rsidRDefault="00A26F4C">
      <w:pPr>
        <w:pStyle w:val="Default"/>
      </w:pPr>
    </w:p>
    <w:p w14:paraId="4E2B7B44" w14:textId="77777777" w:rsidR="00A26F4C" w:rsidRDefault="00A26F4C">
      <w:pPr>
        <w:pStyle w:val="Default"/>
      </w:pPr>
    </w:p>
    <w:p w14:paraId="1F531FA0" w14:textId="77777777" w:rsidR="00A26F4C" w:rsidRDefault="00A26F4C">
      <w:pPr>
        <w:pStyle w:val="Default"/>
      </w:pPr>
    </w:p>
    <w:p w14:paraId="00EC0E61" w14:textId="77777777" w:rsidR="00A26F4C" w:rsidRDefault="00A26F4C">
      <w:pPr>
        <w:pStyle w:val="Default"/>
      </w:pPr>
    </w:p>
    <w:p w14:paraId="7079C9F6" w14:textId="77777777" w:rsidR="00A26F4C" w:rsidRDefault="00A26F4C">
      <w:pPr>
        <w:pStyle w:val="Default"/>
      </w:pPr>
    </w:p>
    <w:p w14:paraId="14A87428" w14:textId="47E34059" w:rsidR="00B23438" w:rsidRDefault="003E6533" w:rsidP="00FC450E">
      <w:pPr>
        <w:pStyle w:val="Default"/>
        <w:numPr>
          <w:ilvl w:val="0"/>
          <w:numId w:val="2"/>
        </w:numPr>
        <w:rPr>
          <w:b/>
          <w:bCs/>
        </w:rPr>
      </w:pPr>
      <w:r>
        <w:rPr>
          <w:b/>
          <w:bCs/>
        </w:rPr>
        <w:t>Statistisk analys (konfidensintervall)</w:t>
      </w:r>
    </w:p>
    <w:p w14:paraId="369D3411" w14:textId="77777777" w:rsidR="00FC450E" w:rsidRDefault="00FC450E" w:rsidP="00FC450E">
      <w:pPr>
        <w:pStyle w:val="Default"/>
        <w:ind w:left="720"/>
        <w:rPr>
          <w:b/>
          <w:bCs/>
        </w:rPr>
      </w:pPr>
    </w:p>
    <w:p w14:paraId="6C444C56" w14:textId="63435022" w:rsidR="00A26F4C" w:rsidRDefault="00A26F4C">
      <w:pPr>
        <w:pStyle w:val="Default"/>
      </w:pPr>
      <w:r>
        <w:t xml:space="preserve">Jag har valt att kolla närmare på ledighet, specifikt på vanlig ledighet och sjukledighet. För att se om man kan se något direkt samband mellan hur mycket ledigt män och kvinnor tar och om det påverkar </w:t>
      </w:r>
      <w:r w:rsidR="00FC450E">
        <w:t xml:space="preserve">deras </w:t>
      </w:r>
      <w:r>
        <w:t>lön.</w:t>
      </w:r>
    </w:p>
    <w:p w14:paraId="0121A171" w14:textId="42973ACF" w:rsidR="00FC450E" w:rsidRDefault="00FC450E">
      <w:pPr>
        <w:pStyle w:val="Default"/>
      </w:pPr>
      <w:r>
        <w:t xml:space="preserve">Jag använde tabellen </w:t>
      </w:r>
      <w:proofErr w:type="spellStart"/>
      <w:r w:rsidRPr="00FC450E">
        <w:t>HumanResources.Employee</w:t>
      </w:r>
      <w:proofErr w:type="spellEnd"/>
      <w:r>
        <w:t xml:space="preserve"> som grund för mina frågar då det är här man kan se ledigheten. </w:t>
      </w:r>
    </w:p>
    <w:p w14:paraId="32EE8F90" w14:textId="406F2A07" w:rsidR="00FC450E" w:rsidRDefault="00FC450E">
      <w:pPr>
        <w:pStyle w:val="Default"/>
      </w:pPr>
      <w:r>
        <w:t>Min första fråga var att sen hur mycket totalen och genomsnittet var för vanlig ledighet och sjukledigt grupperat efter kön.</w:t>
      </w:r>
    </w:p>
    <w:p w14:paraId="1D7CE72B" w14:textId="5ED6A9FE" w:rsidR="00B23438" w:rsidRDefault="00A26F4C">
      <w:pPr>
        <w:pStyle w:val="Default"/>
      </w:pPr>
      <w:r>
        <w:t xml:space="preserve">  </w:t>
      </w:r>
    </w:p>
    <w:p w14:paraId="7E98E924" w14:textId="31EB642D" w:rsidR="00FC450E" w:rsidRDefault="00FC450E">
      <w:pPr>
        <w:pStyle w:val="Default"/>
      </w:pPr>
      <w:r>
        <w:rPr>
          <w:noProof/>
        </w:rPr>
        <w:drawing>
          <wp:inline distT="0" distB="0" distL="0" distR="0" wp14:anchorId="22E66930" wp14:editId="6B678EED">
            <wp:extent cx="3377077" cy="2245056"/>
            <wp:effectExtent l="0" t="0" r="0" b="3175"/>
            <wp:docPr id="1340023634" name="Bildobjekt 4"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023634" name="Bildobjekt 4" descr="En bild som visar text, skärmbild, diagram, Rektangel&#10;&#10;Automatiskt genererad beskrivn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399" cy="2253912"/>
                    </a:xfrm>
                    <a:prstGeom prst="rect">
                      <a:avLst/>
                    </a:prstGeom>
                    <a:noFill/>
                    <a:ln>
                      <a:noFill/>
                    </a:ln>
                  </pic:spPr>
                </pic:pic>
              </a:graphicData>
            </a:graphic>
          </wp:inline>
        </w:drawing>
      </w:r>
    </w:p>
    <w:p w14:paraId="2B166D3E" w14:textId="76ADCDBC" w:rsidR="00FC450E" w:rsidRDefault="00FC450E">
      <w:pPr>
        <w:pStyle w:val="Default"/>
      </w:pPr>
      <w:r>
        <w:t>Som man kan se ovan så är det stor skillnad på</w:t>
      </w:r>
      <w:r w:rsidR="00E9499F">
        <w:t xml:space="preserve"> totalen men nästan ingen på genomsnittet. Det betyder att det är betydligt mer män än kvinnor på företaget vilket vi redan vet.</w:t>
      </w:r>
    </w:p>
    <w:p w14:paraId="3063EF88" w14:textId="767B43DB" w:rsidR="00E9499F" w:rsidRDefault="00E9499F">
      <w:pPr>
        <w:pStyle w:val="Default"/>
      </w:pPr>
      <w:r>
        <w:rPr>
          <w:noProof/>
        </w:rPr>
        <w:drawing>
          <wp:inline distT="0" distB="0" distL="0" distR="0" wp14:anchorId="0B601B5F" wp14:editId="7AA4FDF3">
            <wp:extent cx="2040341" cy="1412688"/>
            <wp:effectExtent l="0" t="0" r="0" b="0"/>
            <wp:docPr id="1643036274" name="Bildobjekt 5"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36274" name="Bildobjekt 5" descr="En bild som visar text, skärmbild, diagram, Rektangel&#10;&#10;Automatiskt genererad beskriv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1929" cy="1420712"/>
                    </a:xfrm>
                    <a:prstGeom prst="rect">
                      <a:avLst/>
                    </a:prstGeom>
                    <a:noFill/>
                    <a:ln>
                      <a:noFill/>
                    </a:ln>
                  </pic:spPr>
                </pic:pic>
              </a:graphicData>
            </a:graphic>
          </wp:inline>
        </w:drawing>
      </w:r>
    </w:p>
    <w:p w14:paraId="2BE0CCF0" w14:textId="63945032" w:rsidR="00E9499F" w:rsidRDefault="00E9499F">
      <w:pPr>
        <w:pStyle w:val="Default"/>
      </w:pPr>
      <w:r>
        <w:t xml:space="preserve">Som vi nu vet så är det nästintill ingen skillnad på genomsnittet ledighet män och kvinnor tar. Så nu ska </w:t>
      </w:r>
      <w:r w:rsidR="005766E2">
        <w:t>jag</w:t>
      </w:r>
      <w:r>
        <w:t xml:space="preserve"> kolla på om det finns någon skillnad på lön mellan </w:t>
      </w:r>
      <w:r w:rsidR="00C64742">
        <w:t>män och kvinnor</w:t>
      </w:r>
      <w:r>
        <w:t>.</w:t>
      </w:r>
    </w:p>
    <w:p w14:paraId="1828C596" w14:textId="41901F97" w:rsidR="00E9499F" w:rsidRDefault="00E9499F">
      <w:pPr>
        <w:pStyle w:val="Default"/>
      </w:pPr>
      <w:r>
        <w:t xml:space="preserve">För att göra det så kommer jag använda data från </w:t>
      </w:r>
      <w:r w:rsidR="0033544F">
        <w:t>2011–2014</w:t>
      </w:r>
      <w:r>
        <w:t xml:space="preserve"> som ett stickprov</w:t>
      </w:r>
      <w:r w:rsidR="007A69DA">
        <w:t xml:space="preserve"> och göra ett konfidens intervall.</w:t>
      </w:r>
    </w:p>
    <w:p w14:paraId="1672BBA7" w14:textId="77777777" w:rsidR="00FD6511" w:rsidRPr="00FD6511" w:rsidRDefault="00FD6511" w:rsidP="00FD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baseline"/>
        <w:rPr>
          <w:rFonts w:ascii="Courier New" w:eastAsia="Times New Roman" w:hAnsi="Courier New" w:cs="Courier New"/>
          <w:color w:val="000000"/>
          <w:sz w:val="21"/>
          <w:szCs w:val="21"/>
          <w:lang w:eastAsia="sv-SE"/>
        </w:rPr>
      </w:pPr>
      <w:proofErr w:type="spellStart"/>
      <w:r w:rsidRPr="00FD6511">
        <w:rPr>
          <w:rFonts w:ascii="Courier New" w:eastAsia="Times New Roman" w:hAnsi="Courier New" w:cs="Courier New"/>
          <w:color w:val="000000"/>
          <w:sz w:val="21"/>
          <w:szCs w:val="21"/>
          <w:lang w:eastAsia="sv-SE"/>
        </w:rPr>
        <w:t>Confidence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Interval</w:t>
      </w:r>
      <w:proofErr w:type="spellEnd"/>
      <w:r w:rsidRPr="00FD6511">
        <w:rPr>
          <w:rFonts w:ascii="Courier New" w:eastAsia="Times New Roman" w:hAnsi="Courier New" w:cs="Courier New"/>
          <w:color w:val="000000"/>
          <w:sz w:val="21"/>
          <w:szCs w:val="21"/>
          <w:lang w:eastAsia="sv-SE"/>
        </w:rPr>
        <w:t xml:space="preserve"> for </w:t>
      </w:r>
      <w:proofErr w:type="spellStart"/>
      <w:r w:rsidRPr="00FD6511">
        <w:rPr>
          <w:rFonts w:ascii="Courier New" w:eastAsia="Times New Roman" w:hAnsi="Courier New" w:cs="Courier New"/>
          <w:color w:val="000000"/>
          <w:sz w:val="21"/>
          <w:szCs w:val="21"/>
          <w:lang w:eastAsia="sv-SE"/>
        </w:rPr>
        <w:t>Male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Average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Salery</w:t>
      </w:r>
      <w:proofErr w:type="spellEnd"/>
      <w:r w:rsidRPr="00FD6511">
        <w:rPr>
          <w:rFonts w:ascii="Courier New" w:eastAsia="Times New Roman" w:hAnsi="Courier New" w:cs="Courier New"/>
          <w:color w:val="000000"/>
          <w:sz w:val="21"/>
          <w:szCs w:val="21"/>
          <w:lang w:eastAsia="sv-SE"/>
        </w:rPr>
        <w:t>: (21.190798150989806, 40.035151849010205)</w:t>
      </w:r>
    </w:p>
    <w:p w14:paraId="4A95B1C3" w14:textId="77777777" w:rsidR="00FD6511" w:rsidRPr="00FD6511" w:rsidRDefault="00FD6511" w:rsidP="00FD6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spacing w:after="0" w:line="240" w:lineRule="auto"/>
        <w:textAlignment w:val="baseline"/>
        <w:rPr>
          <w:rFonts w:ascii="Courier New" w:eastAsia="Times New Roman" w:hAnsi="Courier New" w:cs="Courier New"/>
          <w:color w:val="000000"/>
          <w:sz w:val="21"/>
          <w:szCs w:val="21"/>
          <w:lang w:eastAsia="sv-SE"/>
        </w:rPr>
      </w:pPr>
      <w:proofErr w:type="spellStart"/>
      <w:r w:rsidRPr="00FD6511">
        <w:rPr>
          <w:rFonts w:ascii="Courier New" w:eastAsia="Times New Roman" w:hAnsi="Courier New" w:cs="Courier New"/>
          <w:color w:val="000000"/>
          <w:sz w:val="21"/>
          <w:szCs w:val="21"/>
          <w:lang w:eastAsia="sv-SE"/>
        </w:rPr>
        <w:t>Confidence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Interval</w:t>
      </w:r>
      <w:proofErr w:type="spellEnd"/>
      <w:r w:rsidRPr="00FD6511">
        <w:rPr>
          <w:rFonts w:ascii="Courier New" w:eastAsia="Times New Roman" w:hAnsi="Courier New" w:cs="Courier New"/>
          <w:color w:val="000000"/>
          <w:sz w:val="21"/>
          <w:szCs w:val="21"/>
          <w:lang w:eastAsia="sv-SE"/>
        </w:rPr>
        <w:t xml:space="preserve"> for </w:t>
      </w:r>
      <w:proofErr w:type="spellStart"/>
      <w:r w:rsidRPr="00FD6511">
        <w:rPr>
          <w:rFonts w:ascii="Courier New" w:eastAsia="Times New Roman" w:hAnsi="Courier New" w:cs="Courier New"/>
          <w:color w:val="000000"/>
          <w:sz w:val="21"/>
          <w:szCs w:val="21"/>
          <w:lang w:eastAsia="sv-SE"/>
        </w:rPr>
        <w:t>Female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Average</w:t>
      </w:r>
      <w:proofErr w:type="spellEnd"/>
      <w:r w:rsidRPr="00FD6511">
        <w:rPr>
          <w:rFonts w:ascii="Courier New" w:eastAsia="Times New Roman" w:hAnsi="Courier New" w:cs="Courier New"/>
          <w:color w:val="000000"/>
          <w:sz w:val="21"/>
          <w:szCs w:val="21"/>
          <w:lang w:eastAsia="sv-SE"/>
        </w:rPr>
        <w:t xml:space="preserve"> </w:t>
      </w:r>
      <w:proofErr w:type="spellStart"/>
      <w:r w:rsidRPr="00FD6511">
        <w:rPr>
          <w:rFonts w:ascii="Courier New" w:eastAsia="Times New Roman" w:hAnsi="Courier New" w:cs="Courier New"/>
          <w:color w:val="000000"/>
          <w:sz w:val="21"/>
          <w:szCs w:val="21"/>
          <w:lang w:eastAsia="sv-SE"/>
        </w:rPr>
        <w:t>Salery</w:t>
      </w:r>
      <w:proofErr w:type="spellEnd"/>
      <w:r w:rsidRPr="00FD6511">
        <w:rPr>
          <w:rFonts w:ascii="Courier New" w:eastAsia="Times New Roman" w:hAnsi="Courier New" w:cs="Courier New"/>
          <w:color w:val="000000"/>
          <w:sz w:val="21"/>
          <w:szCs w:val="21"/>
          <w:lang w:eastAsia="sv-SE"/>
        </w:rPr>
        <w:t>: (18.47988759803251, 28.98745086350596)</w:t>
      </w:r>
    </w:p>
    <w:p w14:paraId="06F5CAC9" w14:textId="550A37F5" w:rsidR="007A69DA" w:rsidRDefault="00FD6511">
      <w:pPr>
        <w:pStyle w:val="Default"/>
      </w:pPr>
      <w:r>
        <w:t xml:space="preserve">Som vi kan se så är det med 95% Säkerhet att männens </w:t>
      </w:r>
      <w:r w:rsidR="00BA3D2E">
        <w:t xml:space="preserve">genomsnittliga </w:t>
      </w:r>
      <w:r>
        <w:t xml:space="preserve">timlön är någonstans mellan </w:t>
      </w:r>
      <w:r w:rsidR="00C24782">
        <w:t>21–40</w:t>
      </w:r>
      <w:r>
        <w:t xml:space="preserve"> och </w:t>
      </w:r>
      <w:r w:rsidR="0033544F">
        <w:t>18–29</w:t>
      </w:r>
      <w:r>
        <w:t xml:space="preserve"> för kvinnorna. Konfidens intervallen överlappar så än så länge kan vi inte dra någon slutsats</w:t>
      </w:r>
      <w:r w:rsidR="00BA3D2E">
        <w:t>.</w:t>
      </w:r>
      <w:r>
        <w:t xml:space="preserve"> </w:t>
      </w:r>
      <w:r w:rsidR="00BA3D2E">
        <w:t>D</w:t>
      </w:r>
      <w:r>
        <w:t xml:space="preserve">ärför gjorde jag också en </w:t>
      </w:r>
      <w:r w:rsidR="00C24782">
        <w:t>hypotesprövning</w:t>
      </w:r>
      <w:r>
        <w:t xml:space="preserve"> där noll hypotesen är att det inte är någon löneskillnad och mothypotesen är att det är en statistiks säkerställd skillnad</w:t>
      </w:r>
      <w:r w:rsidR="00C64742">
        <w:t xml:space="preserve"> på</w:t>
      </w:r>
      <w:r w:rsidR="00BA3D2E">
        <w:t xml:space="preserve"> </w:t>
      </w:r>
      <w:r w:rsidR="00C64742">
        <w:t>lönen mellan män och kvinnor</w:t>
      </w:r>
      <w:r>
        <w:t>.</w:t>
      </w:r>
    </w:p>
    <w:p w14:paraId="7535EBD5" w14:textId="738C81FA" w:rsidR="00FD6511" w:rsidRDefault="00FD6511">
      <w:pPr>
        <w:pStyle w:val="Default"/>
      </w:pPr>
    </w:p>
    <w:p w14:paraId="2E30B534" w14:textId="77777777" w:rsidR="00FD6511" w:rsidRDefault="00FD6511">
      <w:pPr>
        <w:pStyle w:val="Default"/>
      </w:pPr>
    </w:p>
    <w:p w14:paraId="34AE0EF6" w14:textId="5545AB3D" w:rsidR="00FD6511" w:rsidRDefault="00FD6511">
      <w:pPr>
        <w:pStyle w:val="Default"/>
      </w:pPr>
      <w:r>
        <w:t>Från Hypotesprövningen blev resultatet:</w:t>
      </w:r>
    </w:p>
    <w:p w14:paraId="399A693D" w14:textId="77777777" w:rsidR="00FD6511" w:rsidRDefault="00FD6511" w:rsidP="00FD6511">
      <w:pPr>
        <w:pStyle w:val="HTML-frformaterad"/>
        <w:shd w:val="clear" w:color="auto" w:fill="FFFFFF"/>
        <w:wordWrap w:val="0"/>
        <w:textAlignment w:val="baseline"/>
        <w:rPr>
          <w:color w:val="000000"/>
          <w:sz w:val="21"/>
          <w:szCs w:val="21"/>
        </w:rPr>
      </w:pPr>
      <w:r>
        <w:rPr>
          <w:color w:val="000000"/>
          <w:sz w:val="21"/>
          <w:szCs w:val="21"/>
        </w:rPr>
        <w:t xml:space="preserve">Test </w:t>
      </w:r>
      <w:proofErr w:type="spellStart"/>
      <w:r>
        <w:rPr>
          <w:color w:val="000000"/>
          <w:sz w:val="21"/>
          <w:szCs w:val="21"/>
        </w:rPr>
        <w:t>statistic</w:t>
      </w:r>
      <w:proofErr w:type="spellEnd"/>
      <w:r>
        <w:rPr>
          <w:color w:val="000000"/>
          <w:sz w:val="21"/>
          <w:szCs w:val="21"/>
        </w:rPr>
        <w:t>: 1.276015016680297</w:t>
      </w:r>
    </w:p>
    <w:p w14:paraId="73C41163" w14:textId="77777777" w:rsidR="00FD6511" w:rsidRDefault="00FD6511" w:rsidP="00FD6511">
      <w:pPr>
        <w:pStyle w:val="HTML-frformaterad"/>
        <w:shd w:val="clear" w:color="auto" w:fill="FFFFFF"/>
        <w:wordWrap w:val="0"/>
        <w:textAlignment w:val="baseline"/>
        <w:rPr>
          <w:color w:val="000000"/>
          <w:sz w:val="21"/>
          <w:szCs w:val="21"/>
        </w:rPr>
      </w:pPr>
      <w:r>
        <w:rPr>
          <w:color w:val="000000"/>
          <w:sz w:val="21"/>
          <w:szCs w:val="21"/>
        </w:rPr>
        <w:t>p-</w:t>
      </w:r>
      <w:proofErr w:type="spellStart"/>
      <w:r>
        <w:rPr>
          <w:color w:val="000000"/>
          <w:sz w:val="21"/>
          <w:szCs w:val="21"/>
        </w:rPr>
        <w:t>value</w:t>
      </w:r>
      <w:proofErr w:type="spellEnd"/>
      <w:r>
        <w:rPr>
          <w:color w:val="000000"/>
          <w:sz w:val="21"/>
          <w:szCs w:val="21"/>
        </w:rPr>
        <w:t>: 0.21468622919384675</w:t>
      </w:r>
    </w:p>
    <w:p w14:paraId="43DC0710" w14:textId="77777777" w:rsidR="00FD6511" w:rsidRDefault="00FD6511" w:rsidP="00FD6511">
      <w:pPr>
        <w:pStyle w:val="HTML-frformaterad"/>
        <w:shd w:val="clear" w:color="auto" w:fill="FFFFFF"/>
        <w:wordWrap w:val="0"/>
        <w:textAlignment w:val="baseline"/>
        <w:rPr>
          <w:color w:val="000000"/>
          <w:sz w:val="21"/>
          <w:szCs w:val="21"/>
        </w:rPr>
      </w:pPr>
      <w:proofErr w:type="spellStart"/>
      <w:r>
        <w:rPr>
          <w:color w:val="000000"/>
          <w:sz w:val="21"/>
          <w:szCs w:val="21"/>
        </w:rPr>
        <w:t>Fail</w:t>
      </w:r>
      <w:proofErr w:type="spellEnd"/>
      <w:r>
        <w:rPr>
          <w:color w:val="000000"/>
          <w:sz w:val="21"/>
          <w:szCs w:val="21"/>
        </w:rPr>
        <w:t xml:space="preserve"> to </w:t>
      </w:r>
      <w:proofErr w:type="spellStart"/>
      <w:r>
        <w:rPr>
          <w:color w:val="000000"/>
          <w:sz w:val="21"/>
          <w:szCs w:val="21"/>
        </w:rPr>
        <w:t>reject</w:t>
      </w:r>
      <w:proofErr w:type="spellEnd"/>
      <w:r>
        <w:rPr>
          <w:color w:val="000000"/>
          <w:sz w:val="21"/>
          <w:szCs w:val="21"/>
        </w:rPr>
        <w:t xml:space="preserve"> the </w:t>
      </w:r>
      <w:proofErr w:type="spellStart"/>
      <w:r>
        <w:rPr>
          <w:color w:val="000000"/>
          <w:sz w:val="21"/>
          <w:szCs w:val="21"/>
        </w:rPr>
        <w:t>null</w:t>
      </w:r>
      <w:proofErr w:type="spellEnd"/>
      <w:r>
        <w:rPr>
          <w:color w:val="000000"/>
          <w:sz w:val="21"/>
          <w:szCs w:val="21"/>
        </w:rPr>
        <w:t xml:space="preserve"> </w:t>
      </w:r>
      <w:proofErr w:type="spellStart"/>
      <w:r>
        <w:rPr>
          <w:color w:val="000000"/>
          <w:sz w:val="21"/>
          <w:szCs w:val="21"/>
        </w:rPr>
        <w:t>hypothesis</w:t>
      </w:r>
      <w:proofErr w:type="spellEnd"/>
      <w:r>
        <w:rPr>
          <w:color w:val="000000"/>
          <w:sz w:val="21"/>
          <w:szCs w:val="21"/>
        </w:rPr>
        <w:t>.</w:t>
      </w:r>
    </w:p>
    <w:p w14:paraId="64770714" w14:textId="77777777" w:rsidR="00FD6511" w:rsidRDefault="00FD6511" w:rsidP="00FD6511">
      <w:pPr>
        <w:pStyle w:val="HTML-frformaterad"/>
        <w:shd w:val="clear" w:color="auto" w:fill="FFFFFF"/>
        <w:wordWrap w:val="0"/>
        <w:textAlignment w:val="baseline"/>
        <w:rPr>
          <w:color w:val="000000"/>
          <w:sz w:val="21"/>
          <w:szCs w:val="21"/>
        </w:rPr>
      </w:pPr>
    </w:p>
    <w:p w14:paraId="457A080A" w14:textId="4E0F62BE" w:rsidR="00FD6511" w:rsidRDefault="00FD6511"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Resultatet blev att inte förkasta noll hypotesen, vilket betyder att det inte finns någon            statistisk säkerställd skillnad</w:t>
      </w:r>
      <w:r w:rsidR="00A71DDD">
        <w:rPr>
          <w:rFonts w:asciiTheme="minorHAnsi" w:hAnsiTheme="minorHAnsi" w:cstheme="minorHAnsi"/>
          <w:color w:val="000000"/>
          <w:sz w:val="24"/>
          <w:szCs w:val="24"/>
        </w:rPr>
        <w:t xml:space="preserve"> på lönen mellan män och kvinnor</w:t>
      </w:r>
      <w:r>
        <w:rPr>
          <w:rFonts w:asciiTheme="minorHAnsi" w:hAnsiTheme="minorHAnsi" w:cstheme="minorHAnsi"/>
          <w:color w:val="000000"/>
          <w:sz w:val="24"/>
          <w:szCs w:val="24"/>
        </w:rPr>
        <w:t>.</w:t>
      </w:r>
    </w:p>
    <w:p w14:paraId="3299450A" w14:textId="77777777" w:rsidR="00FD6511" w:rsidRDefault="00FD6511" w:rsidP="00FD6511">
      <w:pPr>
        <w:pStyle w:val="HTML-frformaterad"/>
        <w:shd w:val="clear" w:color="auto" w:fill="FFFFFF"/>
        <w:wordWrap w:val="0"/>
        <w:textAlignment w:val="baseline"/>
        <w:rPr>
          <w:rFonts w:asciiTheme="minorHAnsi" w:hAnsiTheme="minorHAnsi" w:cstheme="minorHAnsi"/>
          <w:color w:val="000000"/>
          <w:sz w:val="24"/>
          <w:szCs w:val="24"/>
        </w:rPr>
      </w:pPr>
    </w:p>
    <w:p w14:paraId="507C6466" w14:textId="7359F5C2" w:rsidR="00AC53FE" w:rsidRDefault="00FD6511"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Nu när jag kommit fram till att det inte finns någon statistisk säkerställd skillnad på</w:t>
      </w:r>
      <w:r w:rsidR="00AC53FE">
        <w:rPr>
          <w:rFonts w:asciiTheme="minorHAnsi" w:hAnsiTheme="minorHAnsi" w:cstheme="minorHAnsi"/>
          <w:color w:val="000000"/>
          <w:sz w:val="24"/>
          <w:szCs w:val="24"/>
        </w:rPr>
        <w:t xml:space="preserve"> lönen    mellan män och kvinnor och inte heller någon skillnad på ledigheten på män och kvinnor tar, så har jag kollat på vilka som tar mest ledigt </w:t>
      </w:r>
      <w:r w:rsidR="006E6781">
        <w:rPr>
          <w:rFonts w:asciiTheme="minorHAnsi" w:hAnsiTheme="minorHAnsi" w:cstheme="minorHAnsi"/>
          <w:color w:val="000000"/>
          <w:sz w:val="24"/>
          <w:szCs w:val="24"/>
        </w:rPr>
        <w:t>på företaget</w:t>
      </w:r>
      <w:r w:rsidR="00AC53FE">
        <w:rPr>
          <w:rFonts w:asciiTheme="minorHAnsi" w:hAnsiTheme="minorHAnsi" w:cstheme="minorHAnsi"/>
          <w:color w:val="000000"/>
          <w:sz w:val="24"/>
          <w:szCs w:val="24"/>
        </w:rPr>
        <w:t>.</w:t>
      </w:r>
    </w:p>
    <w:p w14:paraId="479B4236" w14:textId="77777777" w:rsidR="00AC53FE" w:rsidRDefault="00AC53FE" w:rsidP="00FD6511">
      <w:pPr>
        <w:pStyle w:val="HTML-frformaterad"/>
        <w:shd w:val="clear" w:color="auto" w:fill="FFFFFF"/>
        <w:wordWrap w:val="0"/>
        <w:textAlignment w:val="baseline"/>
        <w:rPr>
          <w:rFonts w:asciiTheme="minorHAnsi" w:hAnsiTheme="minorHAnsi" w:cstheme="minorHAnsi"/>
          <w:color w:val="000000"/>
          <w:sz w:val="24"/>
          <w:szCs w:val="24"/>
        </w:rPr>
      </w:pPr>
    </w:p>
    <w:p w14:paraId="27651263" w14:textId="77777777" w:rsidR="004239A2" w:rsidRDefault="00AC53FE"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Jag valde ut de personer som fanns i både topp 10 mest vanlig ledighet och topp 10 mest </w:t>
      </w:r>
      <w:r w:rsidR="007E62C8">
        <w:rPr>
          <w:rFonts w:asciiTheme="minorHAnsi" w:hAnsiTheme="minorHAnsi" w:cstheme="minorHAnsi"/>
          <w:color w:val="000000"/>
          <w:sz w:val="24"/>
          <w:szCs w:val="24"/>
        </w:rPr>
        <w:t xml:space="preserve">     </w:t>
      </w:r>
      <w:r w:rsidR="00C64742">
        <w:rPr>
          <w:rFonts w:asciiTheme="minorHAnsi" w:hAnsiTheme="minorHAnsi" w:cstheme="minorHAnsi"/>
          <w:color w:val="000000"/>
          <w:sz w:val="24"/>
          <w:szCs w:val="24"/>
        </w:rPr>
        <w:t>sjukledigt och</w:t>
      </w:r>
      <w:r w:rsidR="007E62C8">
        <w:rPr>
          <w:rFonts w:asciiTheme="minorHAnsi" w:hAnsiTheme="minorHAnsi" w:cstheme="minorHAnsi"/>
          <w:color w:val="000000"/>
          <w:sz w:val="24"/>
          <w:szCs w:val="24"/>
        </w:rPr>
        <w:t xml:space="preserve"> fick </w:t>
      </w:r>
      <w:r w:rsidR="00C24782">
        <w:rPr>
          <w:rFonts w:asciiTheme="minorHAnsi" w:hAnsiTheme="minorHAnsi" w:cstheme="minorHAnsi"/>
          <w:color w:val="000000"/>
          <w:sz w:val="24"/>
          <w:szCs w:val="24"/>
        </w:rPr>
        <w:t>detta resultat</w:t>
      </w:r>
      <w:r w:rsidR="007E62C8">
        <w:rPr>
          <w:rFonts w:asciiTheme="minorHAnsi" w:hAnsiTheme="minorHAnsi" w:cstheme="minorHAnsi"/>
          <w:color w:val="000000"/>
          <w:sz w:val="24"/>
          <w:szCs w:val="24"/>
        </w:rPr>
        <w:t xml:space="preserve"> nedan. Jag la även in data som kan vara intressant att</w:t>
      </w:r>
      <w:r w:rsidR="00C64742">
        <w:rPr>
          <w:rFonts w:asciiTheme="minorHAnsi" w:hAnsiTheme="minorHAnsi" w:cstheme="minorHAnsi"/>
          <w:color w:val="000000"/>
          <w:sz w:val="24"/>
          <w:szCs w:val="24"/>
        </w:rPr>
        <w:t xml:space="preserve"> </w:t>
      </w:r>
      <w:r w:rsidR="007E62C8">
        <w:rPr>
          <w:rFonts w:asciiTheme="minorHAnsi" w:hAnsiTheme="minorHAnsi" w:cstheme="minorHAnsi"/>
          <w:color w:val="000000"/>
          <w:sz w:val="24"/>
          <w:szCs w:val="24"/>
        </w:rPr>
        <w:t>kolla närmare på</w:t>
      </w:r>
      <w:r w:rsidR="00C64742">
        <w:rPr>
          <w:rFonts w:asciiTheme="minorHAnsi" w:hAnsiTheme="minorHAnsi" w:cstheme="minorHAnsi"/>
          <w:color w:val="000000"/>
          <w:sz w:val="24"/>
          <w:szCs w:val="24"/>
        </w:rPr>
        <w:t>,</w:t>
      </w:r>
      <w:r w:rsidR="007E62C8">
        <w:rPr>
          <w:rFonts w:asciiTheme="minorHAnsi" w:hAnsiTheme="minorHAnsi" w:cstheme="minorHAnsi"/>
          <w:color w:val="000000"/>
          <w:sz w:val="24"/>
          <w:szCs w:val="24"/>
        </w:rPr>
        <w:t xml:space="preserve"> plus </w:t>
      </w:r>
      <w:r w:rsidR="00C24782">
        <w:rPr>
          <w:rFonts w:asciiTheme="minorHAnsi" w:hAnsiTheme="minorHAnsi" w:cstheme="minorHAnsi"/>
          <w:color w:val="000000"/>
          <w:sz w:val="24"/>
          <w:szCs w:val="24"/>
        </w:rPr>
        <w:t>mejl</w:t>
      </w:r>
      <w:r w:rsidR="007E62C8">
        <w:rPr>
          <w:rFonts w:asciiTheme="minorHAnsi" w:hAnsiTheme="minorHAnsi" w:cstheme="minorHAnsi"/>
          <w:color w:val="000000"/>
          <w:sz w:val="24"/>
          <w:szCs w:val="24"/>
        </w:rPr>
        <w:t xml:space="preserve"> och telefonnummer om man vill följa upp och se om det finns en </w:t>
      </w:r>
    </w:p>
    <w:p w14:paraId="50045D8B" w14:textId="4B5217BA" w:rsidR="00C64742" w:rsidRDefault="007E62C8"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anledning till att personen varit borta så mycket och om </w:t>
      </w:r>
      <w:r w:rsidR="00C64742">
        <w:rPr>
          <w:rFonts w:asciiTheme="minorHAnsi" w:hAnsiTheme="minorHAnsi" w:cstheme="minorHAnsi"/>
          <w:color w:val="000000"/>
          <w:sz w:val="24"/>
          <w:szCs w:val="24"/>
        </w:rPr>
        <w:t>det</w:t>
      </w:r>
      <w:r>
        <w:rPr>
          <w:rFonts w:asciiTheme="minorHAnsi" w:hAnsiTheme="minorHAnsi" w:cstheme="minorHAnsi"/>
          <w:color w:val="000000"/>
          <w:sz w:val="24"/>
          <w:szCs w:val="24"/>
        </w:rPr>
        <w:t xml:space="preserve"> är något företaget kan hjälpa   </w:t>
      </w:r>
    </w:p>
    <w:p w14:paraId="53452010" w14:textId="0711C6CD" w:rsidR="007E62C8" w:rsidRDefault="007E62C8"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till med.</w:t>
      </w:r>
    </w:p>
    <w:p w14:paraId="69BD24B4" w14:textId="096738F1" w:rsidR="00FD6511" w:rsidRPr="00FD6511" w:rsidRDefault="00AC53FE" w:rsidP="00FD6511">
      <w:pPr>
        <w:pStyle w:val="HTML-frformaterad"/>
        <w:shd w:val="clear" w:color="auto" w:fill="FFFFFF"/>
        <w:wordWrap w:val="0"/>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Pr="00AC53FE">
        <w:rPr>
          <w:rFonts w:asciiTheme="minorHAnsi" w:hAnsiTheme="minorHAnsi" w:cstheme="minorHAnsi"/>
          <w:color w:val="000000"/>
          <w:sz w:val="24"/>
          <w:szCs w:val="24"/>
        </w:rPr>
        <w:drawing>
          <wp:inline distT="0" distB="0" distL="0" distR="0" wp14:anchorId="58003B02" wp14:editId="0C2186FA">
            <wp:extent cx="5760720" cy="2130425"/>
            <wp:effectExtent l="0" t="0" r="0" b="3175"/>
            <wp:docPr id="1970062601"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62601" name="Bildobjekt 1" descr="En bild som visar text, skärmbild, nummer, Teckensnitt&#10;&#10;Automatiskt genererad beskrivning"/>
                    <pic:cNvPicPr/>
                  </pic:nvPicPr>
                  <pic:blipFill>
                    <a:blip r:embed="rId10"/>
                    <a:stretch>
                      <a:fillRect/>
                    </a:stretch>
                  </pic:blipFill>
                  <pic:spPr>
                    <a:xfrm>
                      <a:off x="0" y="0"/>
                      <a:ext cx="5760720" cy="2130425"/>
                    </a:xfrm>
                    <a:prstGeom prst="rect">
                      <a:avLst/>
                    </a:prstGeom>
                  </pic:spPr>
                </pic:pic>
              </a:graphicData>
            </a:graphic>
          </wp:inline>
        </w:drawing>
      </w:r>
    </w:p>
    <w:p w14:paraId="089119EC" w14:textId="77777777" w:rsidR="007E62C8" w:rsidRDefault="007E62C8">
      <w:pPr>
        <w:pStyle w:val="Default"/>
      </w:pPr>
    </w:p>
    <w:p w14:paraId="25BAE4A4" w14:textId="77777777" w:rsidR="007E62C8" w:rsidRDefault="007E62C8">
      <w:pPr>
        <w:pStyle w:val="Default"/>
      </w:pPr>
    </w:p>
    <w:p w14:paraId="3181AEB4" w14:textId="62CFB3C6" w:rsidR="00FD6511" w:rsidRDefault="007E62C8">
      <w:pPr>
        <w:pStyle w:val="Default"/>
      </w:pPr>
      <w:r>
        <w:t>Som jämförelse så har jag även genomsnittet på ledigheten här:</w:t>
      </w:r>
    </w:p>
    <w:p w14:paraId="44AEBB0E" w14:textId="34A97D93" w:rsidR="007E62C8" w:rsidRDefault="007E62C8">
      <w:pPr>
        <w:pStyle w:val="Default"/>
      </w:pPr>
      <w:r w:rsidRPr="007E62C8">
        <w:drawing>
          <wp:inline distT="0" distB="0" distL="0" distR="0" wp14:anchorId="65434212" wp14:editId="615B560C">
            <wp:extent cx="4456857" cy="620973"/>
            <wp:effectExtent l="0" t="0" r="1270" b="8255"/>
            <wp:docPr id="1988577784" name="Bildobjekt 1" descr="En bild som visar text, skärmbild, Teckensnitt,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77784" name="Bildobjekt 1" descr="En bild som visar text, skärmbild, Teckensnitt, linje&#10;&#10;Automatiskt genererad beskrivning"/>
                    <pic:cNvPicPr/>
                  </pic:nvPicPr>
                  <pic:blipFill>
                    <a:blip r:embed="rId11"/>
                    <a:stretch>
                      <a:fillRect/>
                    </a:stretch>
                  </pic:blipFill>
                  <pic:spPr>
                    <a:xfrm>
                      <a:off x="0" y="0"/>
                      <a:ext cx="4475327" cy="623546"/>
                    </a:xfrm>
                    <a:prstGeom prst="rect">
                      <a:avLst/>
                    </a:prstGeom>
                  </pic:spPr>
                </pic:pic>
              </a:graphicData>
            </a:graphic>
          </wp:inline>
        </w:drawing>
      </w:r>
    </w:p>
    <w:p w14:paraId="62D04803" w14:textId="77777777" w:rsidR="00E9499F" w:rsidRDefault="00E9499F">
      <w:pPr>
        <w:pStyle w:val="Default"/>
      </w:pPr>
    </w:p>
    <w:p w14:paraId="11E11A7F" w14:textId="77777777" w:rsidR="00A26F4C" w:rsidRDefault="00A26F4C">
      <w:pPr>
        <w:pStyle w:val="Default"/>
      </w:pPr>
    </w:p>
    <w:p w14:paraId="4E8FECD9" w14:textId="77777777" w:rsidR="00A26F4C" w:rsidRDefault="00A26F4C">
      <w:pPr>
        <w:pStyle w:val="Default"/>
      </w:pPr>
    </w:p>
    <w:p w14:paraId="79F7A6FA" w14:textId="77777777" w:rsidR="005F38E6" w:rsidRDefault="005F38E6">
      <w:pPr>
        <w:pStyle w:val="Default"/>
        <w:rPr>
          <w:b/>
          <w:bCs/>
        </w:rPr>
      </w:pPr>
    </w:p>
    <w:p w14:paraId="6E5F79AA" w14:textId="77777777" w:rsidR="005F38E6" w:rsidRDefault="005F38E6">
      <w:pPr>
        <w:pStyle w:val="Default"/>
        <w:rPr>
          <w:b/>
          <w:bCs/>
        </w:rPr>
      </w:pPr>
    </w:p>
    <w:p w14:paraId="1784268A" w14:textId="77777777" w:rsidR="005F38E6" w:rsidRDefault="005F38E6">
      <w:pPr>
        <w:pStyle w:val="Default"/>
        <w:rPr>
          <w:b/>
          <w:bCs/>
        </w:rPr>
      </w:pPr>
    </w:p>
    <w:p w14:paraId="4A6371E3" w14:textId="77777777" w:rsidR="005F38E6" w:rsidRDefault="005F38E6">
      <w:pPr>
        <w:pStyle w:val="Default"/>
        <w:rPr>
          <w:b/>
          <w:bCs/>
        </w:rPr>
      </w:pPr>
    </w:p>
    <w:p w14:paraId="13ECA5FB" w14:textId="77777777" w:rsidR="005F38E6" w:rsidRDefault="005F38E6">
      <w:pPr>
        <w:pStyle w:val="Default"/>
        <w:rPr>
          <w:b/>
          <w:bCs/>
        </w:rPr>
      </w:pPr>
    </w:p>
    <w:p w14:paraId="6D023E80" w14:textId="77777777" w:rsidR="005F38E6" w:rsidRDefault="005F38E6">
      <w:pPr>
        <w:pStyle w:val="Default"/>
        <w:rPr>
          <w:b/>
          <w:bCs/>
        </w:rPr>
      </w:pPr>
    </w:p>
    <w:p w14:paraId="3A0A939C" w14:textId="77777777" w:rsidR="005F38E6" w:rsidRDefault="005F38E6">
      <w:pPr>
        <w:pStyle w:val="Default"/>
        <w:rPr>
          <w:b/>
          <w:bCs/>
        </w:rPr>
      </w:pPr>
    </w:p>
    <w:p w14:paraId="62A373D3" w14:textId="77777777" w:rsidR="005F38E6" w:rsidRDefault="005F38E6">
      <w:pPr>
        <w:pStyle w:val="Default"/>
        <w:rPr>
          <w:b/>
          <w:bCs/>
        </w:rPr>
      </w:pPr>
    </w:p>
    <w:p w14:paraId="5BBD1EC8" w14:textId="2C69E92D" w:rsidR="00B23438" w:rsidRDefault="003E6533" w:rsidP="00290B91">
      <w:pPr>
        <w:pStyle w:val="Default"/>
        <w:numPr>
          <w:ilvl w:val="0"/>
          <w:numId w:val="2"/>
        </w:numPr>
        <w:rPr>
          <w:b/>
          <w:bCs/>
        </w:rPr>
      </w:pPr>
      <w:r>
        <w:rPr>
          <w:b/>
          <w:bCs/>
        </w:rPr>
        <w:lastRenderedPageBreak/>
        <w:t xml:space="preserve">Slutsatser och </w:t>
      </w:r>
      <w:r>
        <w:rPr>
          <w:b/>
          <w:bCs/>
        </w:rPr>
        <w:t xml:space="preserve">rekommendationer </w:t>
      </w:r>
    </w:p>
    <w:p w14:paraId="6497BE3C" w14:textId="77777777" w:rsidR="00290B91" w:rsidRDefault="00290B91" w:rsidP="00290B91">
      <w:pPr>
        <w:pStyle w:val="Default"/>
        <w:ind w:left="720"/>
        <w:rPr>
          <w:b/>
          <w:bCs/>
        </w:rPr>
      </w:pPr>
    </w:p>
    <w:p w14:paraId="0152C769" w14:textId="08788C75" w:rsidR="00B23438" w:rsidRDefault="00C64742">
      <w:pPr>
        <w:pStyle w:val="Default"/>
      </w:pPr>
      <w:r>
        <w:t xml:space="preserve">Slutsatserna är att det inte finns någon eller väldigt lite skillnad på båda sortens ledighet mellan män och kvinnor. Det finns inte heller någon statistiskt säkerställd skillnad på lönen mellan män och kvinnor enligt </w:t>
      </w:r>
      <w:r w:rsidR="006E6781">
        <w:t>hypotesprövningen</w:t>
      </w:r>
      <w:r>
        <w:t xml:space="preserve"> </w:t>
      </w:r>
      <w:r w:rsidR="00492747">
        <w:t>då p-värdet var större än 5%.</w:t>
      </w:r>
    </w:p>
    <w:p w14:paraId="2C3516DC" w14:textId="4F885D8B" w:rsidR="00492747" w:rsidRDefault="006E6781">
      <w:pPr>
        <w:pStyle w:val="Default"/>
      </w:pPr>
      <w:r>
        <w:t>Denna information</w:t>
      </w:r>
      <w:r w:rsidR="00492747">
        <w:t xml:space="preserve"> är vad jag kunde ha förväntat mig innan började min undersökning och det är inget som ser konstigt ut. </w:t>
      </w:r>
    </w:p>
    <w:p w14:paraId="17DAFF7C" w14:textId="497BC4AE" w:rsidR="00492747" w:rsidRDefault="00492747">
      <w:pPr>
        <w:pStyle w:val="Default"/>
      </w:pPr>
      <w:r>
        <w:t>Jag tycker därför att det inte behövs ändras på något ifrån den aspekten.</w:t>
      </w:r>
    </w:p>
    <w:p w14:paraId="09203521" w14:textId="0C396BDA" w:rsidR="00492747" w:rsidRDefault="00492747">
      <w:pPr>
        <w:pStyle w:val="Default"/>
      </w:pPr>
      <w:r>
        <w:t xml:space="preserve">Jag kollade också på de anställda som tar mest ledigt och där fans det några individer som stack ut. Därför skulle rekommendera att kolla närmare på det och ringa eller mejla de </w:t>
      </w:r>
    </w:p>
    <w:p w14:paraId="57DF527A" w14:textId="77777777" w:rsidR="00492747" w:rsidRDefault="00492747">
      <w:pPr>
        <w:pStyle w:val="Default"/>
      </w:pPr>
      <w:r>
        <w:t xml:space="preserve">anställda för att följa upp om det finns något företaget kan hjälpa till med för att sänka </w:t>
      </w:r>
    </w:p>
    <w:p w14:paraId="14C8556A" w14:textId="42A7F828" w:rsidR="00492747" w:rsidRDefault="00492747">
      <w:pPr>
        <w:pStyle w:val="Default"/>
      </w:pPr>
      <w:r>
        <w:t xml:space="preserve">speciellt sjukledigheten. </w:t>
      </w:r>
    </w:p>
    <w:p w14:paraId="7C86D002" w14:textId="77777777" w:rsidR="005F38E6" w:rsidRDefault="005F38E6">
      <w:pPr>
        <w:pStyle w:val="Default"/>
      </w:pPr>
    </w:p>
    <w:p w14:paraId="67C15720" w14:textId="142A8C67" w:rsidR="005F38E6" w:rsidRDefault="005F38E6">
      <w:pPr>
        <w:pStyle w:val="Default"/>
      </w:pPr>
      <w:r>
        <w:t xml:space="preserve"> </w:t>
      </w:r>
    </w:p>
    <w:p w14:paraId="5FB8B812" w14:textId="36A72716" w:rsidR="00B23438" w:rsidRDefault="003E6533" w:rsidP="00290B91">
      <w:pPr>
        <w:pStyle w:val="Default"/>
        <w:numPr>
          <w:ilvl w:val="0"/>
          <w:numId w:val="2"/>
        </w:numPr>
        <w:rPr>
          <w:b/>
          <w:bCs/>
        </w:rPr>
      </w:pPr>
      <w:proofErr w:type="spellStart"/>
      <w:r>
        <w:rPr>
          <w:b/>
          <w:bCs/>
        </w:rPr>
        <w:t>Executive</w:t>
      </w:r>
      <w:proofErr w:type="spellEnd"/>
      <w:r>
        <w:rPr>
          <w:b/>
          <w:bCs/>
        </w:rPr>
        <w:t xml:space="preserve"> </w:t>
      </w:r>
      <w:proofErr w:type="spellStart"/>
      <w:r>
        <w:rPr>
          <w:b/>
          <w:bCs/>
        </w:rPr>
        <w:t>summary</w:t>
      </w:r>
      <w:proofErr w:type="spellEnd"/>
    </w:p>
    <w:p w14:paraId="3F8D9C04" w14:textId="77777777" w:rsidR="00290B91" w:rsidRDefault="00290B91" w:rsidP="00290B91">
      <w:pPr>
        <w:pStyle w:val="Default"/>
        <w:ind w:left="720"/>
        <w:rPr>
          <w:b/>
          <w:bCs/>
        </w:rPr>
      </w:pPr>
    </w:p>
    <w:p w14:paraId="4C7A7BD5" w14:textId="5D301B78" w:rsidR="00B23438" w:rsidRDefault="003E5B5C">
      <w:pPr>
        <w:pStyle w:val="Default"/>
      </w:pPr>
      <w:r>
        <w:t xml:space="preserve">Resultaten från undersökningen är vad som förväntas. </w:t>
      </w:r>
      <w:r w:rsidR="002F47A3">
        <w:t xml:space="preserve">Ledigheten som män och kvinnor tog var nästan exakt samma </w:t>
      </w:r>
      <w:r w:rsidR="000539D2">
        <w:t xml:space="preserve">och jag kunde inte heller säkerställa at det fanns någon </w:t>
      </w:r>
      <w:r w:rsidR="00414B58">
        <w:t>skillnad</w:t>
      </w:r>
      <w:r w:rsidR="000539D2">
        <w:t xml:space="preserve"> på lönen</w:t>
      </w:r>
      <w:r w:rsidR="00414B58">
        <w:t xml:space="preserve"> mellan dem</w:t>
      </w:r>
      <w:r w:rsidR="00FC56F3">
        <w:t xml:space="preserve">. </w:t>
      </w:r>
      <w:r>
        <w:t xml:space="preserve">Det finns alltså inget </w:t>
      </w:r>
      <w:r w:rsidR="008E5818">
        <w:t xml:space="preserve">specifikt att </w:t>
      </w:r>
      <w:r w:rsidR="00414B58">
        <w:t>r</w:t>
      </w:r>
      <w:r w:rsidR="00FC56F3">
        <w:t>apportera</w:t>
      </w:r>
      <w:r w:rsidR="002F47A3">
        <w:t xml:space="preserve"> där</w:t>
      </w:r>
      <w:r w:rsidR="00FC56F3">
        <w:t xml:space="preserve">. </w:t>
      </w:r>
    </w:p>
    <w:p w14:paraId="2FB1F756" w14:textId="77777777" w:rsidR="005F38E6" w:rsidRDefault="001525EA">
      <w:pPr>
        <w:pStyle w:val="Default"/>
      </w:pPr>
      <w:r>
        <w:t xml:space="preserve">Det finns dock en grupp med anställda som tog betydligt mer ledigt än andra. </w:t>
      </w:r>
    </w:p>
    <w:p w14:paraId="611274E9" w14:textId="169015DA" w:rsidR="00414B58" w:rsidRDefault="001525EA">
      <w:pPr>
        <w:pStyle w:val="Default"/>
      </w:pPr>
      <w:r>
        <w:t>Jag skulle</w:t>
      </w:r>
      <w:r w:rsidR="005F38E6">
        <w:t xml:space="preserve"> f</w:t>
      </w:r>
      <w:r>
        <w:t>öreslå</w:t>
      </w:r>
      <w:r w:rsidR="005F38E6">
        <w:t xml:space="preserve"> att kolla lite närmare på det.</w:t>
      </w:r>
      <w:r>
        <w:t xml:space="preserve"> </w:t>
      </w:r>
    </w:p>
    <w:p w14:paraId="712B4203" w14:textId="77777777" w:rsidR="00E84A11" w:rsidRDefault="00E84A11">
      <w:pPr>
        <w:pStyle w:val="Default"/>
      </w:pPr>
    </w:p>
    <w:p w14:paraId="0FA7E7D4" w14:textId="77777777" w:rsidR="005F38E6" w:rsidRDefault="005F38E6">
      <w:pPr>
        <w:pStyle w:val="Default"/>
      </w:pPr>
    </w:p>
    <w:p w14:paraId="11ED71E6" w14:textId="1DB50528" w:rsidR="00B23438" w:rsidRDefault="003E6533" w:rsidP="00290B91">
      <w:pPr>
        <w:pStyle w:val="Default"/>
        <w:numPr>
          <w:ilvl w:val="0"/>
          <w:numId w:val="2"/>
        </w:numPr>
        <w:rPr>
          <w:b/>
          <w:bCs/>
        </w:rPr>
      </w:pPr>
      <w:r>
        <w:rPr>
          <w:b/>
          <w:bCs/>
        </w:rPr>
        <w:t>Datum för muntlig presentation</w:t>
      </w:r>
    </w:p>
    <w:p w14:paraId="3DB68264" w14:textId="77777777" w:rsidR="00290B91" w:rsidRDefault="00290B91" w:rsidP="00290B91">
      <w:pPr>
        <w:pStyle w:val="Default"/>
        <w:ind w:left="720"/>
        <w:rPr>
          <w:b/>
          <w:bCs/>
        </w:rPr>
      </w:pPr>
    </w:p>
    <w:p w14:paraId="5D373E06" w14:textId="329A00AC" w:rsidR="00B23438" w:rsidRDefault="00E9499F">
      <w:pPr>
        <w:pStyle w:val="Default"/>
        <w:rPr>
          <w:sz w:val="22"/>
          <w:szCs w:val="22"/>
        </w:rPr>
      </w:pPr>
      <w:r>
        <w:rPr>
          <w:rStyle w:val="ui-provider"/>
        </w:rPr>
        <w:t>28:e december</w:t>
      </w:r>
    </w:p>
    <w:p w14:paraId="2B53523C" w14:textId="77777777" w:rsidR="00B23438" w:rsidRDefault="00B23438"/>
    <w:p w14:paraId="36868A69" w14:textId="77777777" w:rsidR="00B23438" w:rsidRDefault="00B23438"/>
    <w:p w14:paraId="6278A3FA" w14:textId="77777777" w:rsidR="00B23438" w:rsidRDefault="00B23438"/>
    <w:p w14:paraId="493792C0" w14:textId="77777777" w:rsidR="00B23438" w:rsidRDefault="00B23438"/>
    <w:p w14:paraId="74059CEC" w14:textId="77777777" w:rsidR="00B23438" w:rsidRDefault="00B23438"/>
    <w:p w14:paraId="16620D63" w14:textId="77777777" w:rsidR="00B23438" w:rsidRDefault="00B23438"/>
    <w:p w14:paraId="4AA847FC" w14:textId="77777777" w:rsidR="00B23438" w:rsidRDefault="00B23438"/>
    <w:p w14:paraId="34DE7127" w14:textId="77777777" w:rsidR="00B23438" w:rsidRDefault="00B23438"/>
    <w:p w14:paraId="54A7C081" w14:textId="77777777" w:rsidR="00B23438" w:rsidRDefault="00B23438"/>
    <w:p w14:paraId="4290FED0" w14:textId="77777777" w:rsidR="00B23438" w:rsidRDefault="00B23438"/>
    <w:p w14:paraId="4F8C4542" w14:textId="77777777" w:rsidR="00B23438" w:rsidRDefault="00B23438"/>
    <w:p w14:paraId="5349CAB2" w14:textId="77777777" w:rsidR="00B23438" w:rsidRDefault="00B23438"/>
    <w:p w14:paraId="50F1E0B6" w14:textId="77777777" w:rsidR="00B23438" w:rsidRDefault="00B23438"/>
    <w:p w14:paraId="2DFD3577" w14:textId="6CC0B157" w:rsidR="005F38E6" w:rsidRDefault="005F38E6"/>
    <w:p w14:paraId="0D5DE72A" w14:textId="77777777" w:rsidR="00B23438" w:rsidRDefault="003E6533">
      <w:pPr>
        <w:pStyle w:val="Rubrik1"/>
        <w:numPr>
          <w:ilvl w:val="0"/>
          <w:numId w:val="6"/>
        </w:numPr>
      </w:pPr>
      <w:r>
        <w:lastRenderedPageBreak/>
        <w:t>Reflektion på eget arbete</w:t>
      </w:r>
    </w:p>
    <w:p w14:paraId="6679DBF2" w14:textId="77777777" w:rsidR="00B23438" w:rsidRDefault="00B23438">
      <w:pPr>
        <w:pStyle w:val="Default"/>
      </w:pPr>
    </w:p>
    <w:p w14:paraId="6BF7BAC3" w14:textId="77777777" w:rsidR="00B23438" w:rsidRDefault="003E6533">
      <w:pPr>
        <w:pStyle w:val="Default"/>
        <w:numPr>
          <w:ilvl w:val="0"/>
          <w:numId w:val="8"/>
        </w:numPr>
        <w:spacing w:after="39"/>
        <w:ind w:left="360" w:hanging="360"/>
        <w:rPr>
          <w:b/>
          <w:bCs/>
        </w:rPr>
      </w:pPr>
      <w:r w:rsidRPr="006D0454">
        <w:rPr>
          <w:b/>
          <w:bCs/>
        </w:rPr>
        <w:t xml:space="preserve">Utmaningar du haft under arbetet samt hur du hanterat dem. </w:t>
      </w:r>
    </w:p>
    <w:p w14:paraId="6A942FB5" w14:textId="77777777" w:rsidR="00290B91" w:rsidRPr="006D0454" w:rsidRDefault="00290B91" w:rsidP="00290B91">
      <w:pPr>
        <w:pStyle w:val="Default"/>
        <w:spacing w:after="39"/>
        <w:ind w:left="360"/>
        <w:rPr>
          <w:b/>
          <w:bCs/>
        </w:rPr>
      </w:pPr>
    </w:p>
    <w:p w14:paraId="17D89E67" w14:textId="31F4E417" w:rsidR="005F38E6" w:rsidRPr="006D0454" w:rsidRDefault="009F1F6B" w:rsidP="005F38E6">
      <w:pPr>
        <w:pStyle w:val="Default"/>
        <w:spacing w:after="39"/>
      </w:pPr>
      <w:r w:rsidRPr="006D0454">
        <w:t xml:space="preserve">Det finns ju alltid lite </w:t>
      </w:r>
      <w:r w:rsidR="003459CD" w:rsidRPr="006D0454">
        <w:t>generella utmaningar man har när man ska lära sig något.</w:t>
      </w:r>
    </w:p>
    <w:p w14:paraId="3E7E945D" w14:textId="77777777" w:rsidR="00173BEF" w:rsidRDefault="003459CD" w:rsidP="005F38E6">
      <w:pPr>
        <w:pStyle w:val="Default"/>
        <w:spacing w:after="39"/>
      </w:pPr>
      <w:r w:rsidRPr="006D0454">
        <w:t xml:space="preserve">Men </w:t>
      </w:r>
      <w:r w:rsidR="006D0454">
        <w:t>några specifika utmaningar var a</w:t>
      </w:r>
      <w:r w:rsidR="00285181">
        <w:t>tt det kännes som att det var väldigt mycket att göra i början av kursen och</w:t>
      </w:r>
      <w:r w:rsidR="001B6038">
        <w:t xml:space="preserve"> det var lite små stressigt. Jag </w:t>
      </w:r>
      <w:r w:rsidR="00936D7B">
        <w:t>gjorde så mycket jag han och sen så</w:t>
      </w:r>
      <w:r w:rsidR="00173BEF">
        <w:t xml:space="preserve"> </w:t>
      </w:r>
    </w:p>
    <w:p w14:paraId="7B3C62D8" w14:textId="53A4829A" w:rsidR="003459CD" w:rsidRDefault="00173BEF" w:rsidP="005F38E6">
      <w:pPr>
        <w:pStyle w:val="Default"/>
        <w:spacing w:after="39"/>
      </w:pPr>
      <w:r>
        <w:t>minskade det man skulle göra</w:t>
      </w:r>
      <w:r w:rsidR="000E6E08">
        <w:t>,</w:t>
      </w:r>
      <w:r>
        <w:t xml:space="preserve"> så då löste sig </w:t>
      </w:r>
      <w:r w:rsidR="000E6E08">
        <w:t xml:space="preserve">det </w:t>
      </w:r>
      <w:r>
        <w:t>problemet av sig självt.</w:t>
      </w:r>
    </w:p>
    <w:p w14:paraId="2C3824F0" w14:textId="77777777" w:rsidR="00173BEF" w:rsidRDefault="00173BEF" w:rsidP="005F38E6">
      <w:pPr>
        <w:pStyle w:val="Default"/>
        <w:spacing w:after="39"/>
      </w:pPr>
    </w:p>
    <w:p w14:paraId="010985AC" w14:textId="77777777" w:rsidR="004230D0" w:rsidRDefault="007B0B3E" w:rsidP="005F38E6">
      <w:pPr>
        <w:pStyle w:val="Default"/>
        <w:spacing w:after="39"/>
      </w:pPr>
      <w:r>
        <w:t xml:space="preserve">En annan utmaning som jag har haft var </w:t>
      </w:r>
      <w:r w:rsidR="004230D0">
        <w:t xml:space="preserve">denna kunskapskontroll. Jag känner mig väldigt </w:t>
      </w:r>
    </w:p>
    <w:p w14:paraId="46D99350" w14:textId="08CD1CA3" w:rsidR="005C5DB8" w:rsidRDefault="004230D0" w:rsidP="005F38E6">
      <w:pPr>
        <w:pStyle w:val="Default"/>
        <w:spacing w:after="39"/>
      </w:pPr>
      <w:r>
        <w:t xml:space="preserve">säker på själva </w:t>
      </w:r>
      <w:r w:rsidR="00247460">
        <w:t>SQL</w:t>
      </w:r>
      <w:r>
        <w:t xml:space="preserve"> kod delen</w:t>
      </w:r>
      <w:r w:rsidR="005C5DB8">
        <w:t>,</w:t>
      </w:r>
      <w:r>
        <w:t xml:space="preserve"> </w:t>
      </w:r>
      <w:r w:rsidR="0071799E">
        <w:t>men jag är mer osäker på den skriftliga delen</w:t>
      </w:r>
      <w:r w:rsidR="005C5DB8">
        <w:t>.</w:t>
      </w:r>
    </w:p>
    <w:p w14:paraId="24EB3493" w14:textId="37BE7595" w:rsidR="00540B09" w:rsidRDefault="005C5DB8" w:rsidP="005F38E6">
      <w:pPr>
        <w:pStyle w:val="Default"/>
        <w:spacing w:after="39"/>
      </w:pPr>
      <w:r>
        <w:t>Vi ”lärde”</w:t>
      </w:r>
      <w:r w:rsidR="00B45A37">
        <w:t xml:space="preserve"> oss aldrig hur man skulle skriva en rapport </w:t>
      </w:r>
      <w:r w:rsidR="00DA6691">
        <w:t xml:space="preserve">utan bara </w:t>
      </w:r>
      <w:r w:rsidR="00247460">
        <w:t>SQL</w:t>
      </w:r>
      <w:r w:rsidR="00EA46DD">
        <w:t xml:space="preserve"> i själva kursen.</w:t>
      </w:r>
    </w:p>
    <w:p w14:paraId="057BB9D5" w14:textId="7D158F9E" w:rsidR="00247460" w:rsidRDefault="00540B09" w:rsidP="005F38E6">
      <w:pPr>
        <w:pStyle w:val="Default"/>
        <w:spacing w:after="39"/>
      </w:pPr>
      <w:r>
        <w:t xml:space="preserve">Jag löste det till slut ändå men mestadels av </w:t>
      </w:r>
      <w:r w:rsidR="00301903">
        <w:t xml:space="preserve">tiden gick till att förstå hur man skulle skriva </w:t>
      </w:r>
      <w:r w:rsidR="00F9473A">
        <w:t xml:space="preserve">och inte själva </w:t>
      </w:r>
      <w:r w:rsidR="00247460">
        <w:t>SQL</w:t>
      </w:r>
      <w:r w:rsidR="00F9473A">
        <w:t xml:space="preserve"> kod</w:t>
      </w:r>
      <w:r w:rsidR="00291B33">
        <w:t xml:space="preserve"> delen</w:t>
      </w:r>
      <w:r w:rsidR="00F9473A">
        <w:t>. Kod delen kändes som de</w:t>
      </w:r>
      <w:r w:rsidR="00291B33">
        <w:t>n</w:t>
      </w:r>
      <w:r w:rsidR="00F9473A">
        <w:t xml:space="preserve"> </w:t>
      </w:r>
      <w:r w:rsidR="00247460">
        <w:t>enkla</w:t>
      </w:r>
      <w:r w:rsidR="00760A11">
        <w:t xml:space="preserve"> delen</w:t>
      </w:r>
      <w:r w:rsidR="00247460">
        <w:t xml:space="preserve"> medan rapporten var det svåra.</w:t>
      </w:r>
      <w:r w:rsidR="002D00A2">
        <w:t xml:space="preserve"> Men jag löste </w:t>
      </w:r>
      <w:r w:rsidR="0097157E">
        <w:t xml:space="preserve">ju det till slut ändå. </w:t>
      </w:r>
    </w:p>
    <w:p w14:paraId="1B5719F1" w14:textId="77777777" w:rsidR="00CD444D" w:rsidRDefault="0097157E" w:rsidP="005F38E6">
      <w:pPr>
        <w:pStyle w:val="Default"/>
        <w:spacing w:after="39"/>
      </w:pPr>
      <w:r>
        <w:t xml:space="preserve">I framtiden kanske man ska </w:t>
      </w:r>
      <w:r w:rsidR="00D51B35">
        <w:t>visa någon färdig exempel rappor</w:t>
      </w:r>
      <w:r w:rsidR="00CD444D">
        <w:t xml:space="preserve">t, då jag tror att det hade </w:t>
      </w:r>
    </w:p>
    <w:p w14:paraId="3C0975A8" w14:textId="663F095D" w:rsidR="0097157E" w:rsidRDefault="00CD444D" w:rsidP="005F38E6">
      <w:pPr>
        <w:pStyle w:val="Default"/>
        <w:spacing w:after="39"/>
      </w:pPr>
      <w:r>
        <w:t>underlättat ganska mycket.</w:t>
      </w:r>
    </w:p>
    <w:p w14:paraId="2A8F1AF5" w14:textId="77777777" w:rsidR="005F38E6" w:rsidRPr="006D0454" w:rsidRDefault="005F38E6" w:rsidP="005F38E6">
      <w:pPr>
        <w:pStyle w:val="Default"/>
        <w:spacing w:after="39"/>
      </w:pPr>
    </w:p>
    <w:p w14:paraId="19C4C19B" w14:textId="77777777" w:rsidR="00B23438" w:rsidRDefault="003E6533">
      <w:pPr>
        <w:pStyle w:val="Default"/>
        <w:numPr>
          <w:ilvl w:val="0"/>
          <w:numId w:val="7"/>
        </w:numPr>
        <w:spacing w:after="39"/>
        <w:ind w:left="360" w:hanging="360"/>
        <w:rPr>
          <w:b/>
          <w:bCs/>
        </w:rPr>
      </w:pPr>
      <w:r w:rsidRPr="006D0454">
        <w:rPr>
          <w:b/>
          <w:bCs/>
        </w:rPr>
        <w:t xml:space="preserve">Vilket betyg du anser att du skall ha och varför. </w:t>
      </w:r>
    </w:p>
    <w:p w14:paraId="0F2C2390" w14:textId="77777777" w:rsidR="00290B91" w:rsidRPr="006D0454" w:rsidRDefault="00290B91" w:rsidP="00290B91">
      <w:pPr>
        <w:pStyle w:val="Default"/>
        <w:spacing w:after="39"/>
        <w:ind w:left="360"/>
        <w:rPr>
          <w:b/>
          <w:bCs/>
        </w:rPr>
      </w:pPr>
    </w:p>
    <w:p w14:paraId="4CD438E2" w14:textId="352C3A7D" w:rsidR="005F38E6" w:rsidRDefault="00762F7E" w:rsidP="005F38E6">
      <w:pPr>
        <w:pStyle w:val="Default"/>
        <w:spacing w:after="39"/>
      </w:pPr>
      <w:r>
        <w:t xml:space="preserve">Jag anser att jag </w:t>
      </w:r>
      <w:r w:rsidR="00760853">
        <w:t>skall ha VG då jag känner mig väldigt säker på SQL</w:t>
      </w:r>
      <w:r w:rsidR="00E66605">
        <w:t>.</w:t>
      </w:r>
    </w:p>
    <w:p w14:paraId="08C28D64" w14:textId="7753C1D6" w:rsidR="00E66605" w:rsidRDefault="0053292F" w:rsidP="005F38E6">
      <w:pPr>
        <w:pStyle w:val="Default"/>
        <w:spacing w:after="39"/>
      </w:pPr>
      <w:r>
        <w:t xml:space="preserve">Jag var inte lika säker på rapporten i början men jag tycker att jag löste det bra </w:t>
      </w:r>
      <w:r w:rsidR="003E01F2">
        <w:t>till slut</w:t>
      </w:r>
      <w:r>
        <w:t>.</w:t>
      </w:r>
    </w:p>
    <w:p w14:paraId="232A4921" w14:textId="17D51497" w:rsidR="004246C8" w:rsidRPr="006D0454" w:rsidRDefault="004246C8" w:rsidP="005F38E6">
      <w:pPr>
        <w:pStyle w:val="Default"/>
        <w:spacing w:after="39"/>
      </w:pPr>
      <w:r>
        <w:t>Då detta är en kurs i SQL och</w:t>
      </w:r>
      <w:r w:rsidR="007358CB">
        <w:t xml:space="preserve"> jag är väldigt säker på kod delen plus att jag kan </w:t>
      </w:r>
      <w:r w:rsidR="00553200">
        <w:t>reflektera och resonera varför jag gjort det val jag gj</w:t>
      </w:r>
      <w:r w:rsidR="00A15138">
        <w:t>ort så t</w:t>
      </w:r>
      <w:r w:rsidR="002860C2">
        <w:t>ä</w:t>
      </w:r>
      <w:r w:rsidR="00A15138">
        <w:t xml:space="preserve">cker jag kraven för </w:t>
      </w:r>
      <w:r w:rsidR="00E16DA8">
        <w:t xml:space="preserve">väl godkänt och därför </w:t>
      </w:r>
      <w:r w:rsidR="000A415E">
        <w:t>anser jag att jag skall ha VG</w:t>
      </w:r>
      <w:r w:rsidR="00A15138">
        <w:t>.</w:t>
      </w:r>
      <w:r>
        <w:t xml:space="preserve"> </w:t>
      </w:r>
    </w:p>
    <w:p w14:paraId="33A452B4" w14:textId="77777777" w:rsidR="005F38E6" w:rsidRPr="006D0454" w:rsidRDefault="005F38E6" w:rsidP="005F38E6">
      <w:pPr>
        <w:pStyle w:val="Default"/>
        <w:spacing w:after="39"/>
      </w:pPr>
    </w:p>
    <w:p w14:paraId="2D1135BE" w14:textId="7F0357C8" w:rsidR="00290B91" w:rsidRDefault="003E6533">
      <w:pPr>
        <w:rPr>
          <w:b/>
          <w:bCs/>
          <w:sz w:val="24"/>
          <w:szCs w:val="24"/>
        </w:rPr>
      </w:pPr>
      <w:r w:rsidRPr="006D0454">
        <w:rPr>
          <w:b/>
          <w:bCs/>
          <w:sz w:val="24"/>
          <w:szCs w:val="24"/>
        </w:rPr>
        <w:t>Tips du hade ”gett till dig själv” i början av kursen nu när du slutfört den.</w:t>
      </w:r>
    </w:p>
    <w:p w14:paraId="2723DDC6" w14:textId="77777777" w:rsidR="00A70C98" w:rsidRDefault="000A415E">
      <w:pPr>
        <w:rPr>
          <w:sz w:val="24"/>
          <w:szCs w:val="24"/>
        </w:rPr>
      </w:pPr>
      <w:r>
        <w:rPr>
          <w:sz w:val="24"/>
          <w:szCs w:val="24"/>
        </w:rPr>
        <w:t xml:space="preserve">Det </w:t>
      </w:r>
      <w:r w:rsidR="004970A6">
        <w:rPr>
          <w:sz w:val="24"/>
          <w:szCs w:val="24"/>
        </w:rPr>
        <w:t>enda</w:t>
      </w:r>
      <w:r>
        <w:rPr>
          <w:sz w:val="24"/>
          <w:szCs w:val="24"/>
        </w:rPr>
        <w:t xml:space="preserve"> tipset jag skulle </w:t>
      </w:r>
      <w:r w:rsidR="00EE1B69">
        <w:rPr>
          <w:sz w:val="24"/>
          <w:szCs w:val="24"/>
        </w:rPr>
        <w:t>ha gett till mig själv i början av kursen om jag kunde</w:t>
      </w:r>
      <w:r w:rsidR="00F077E8">
        <w:rPr>
          <w:sz w:val="24"/>
          <w:szCs w:val="24"/>
        </w:rPr>
        <w:t>,</w:t>
      </w:r>
      <w:r w:rsidR="00EE1B69">
        <w:rPr>
          <w:sz w:val="24"/>
          <w:szCs w:val="24"/>
        </w:rPr>
        <w:t xml:space="preserve"> hade varit att bara börja direkt </w:t>
      </w:r>
      <w:r w:rsidR="00BA4657">
        <w:rPr>
          <w:sz w:val="24"/>
          <w:szCs w:val="24"/>
        </w:rPr>
        <w:t xml:space="preserve">även om jag inte var helt säker </w:t>
      </w:r>
      <w:r w:rsidR="009B736B">
        <w:rPr>
          <w:sz w:val="24"/>
          <w:szCs w:val="24"/>
        </w:rPr>
        <w:t xml:space="preserve">på vad det var jag skulle göra. Det var först när jag började kolla runt i databasen som jag hittade intressant data som jag </w:t>
      </w:r>
      <w:r w:rsidR="004970A6">
        <w:rPr>
          <w:sz w:val="24"/>
          <w:szCs w:val="24"/>
        </w:rPr>
        <w:t>ville kolla närmare och bygga min uppgift på.</w:t>
      </w:r>
      <w:r w:rsidR="00840EFC">
        <w:rPr>
          <w:sz w:val="24"/>
          <w:szCs w:val="24"/>
        </w:rPr>
        <w:t xml:space="preserve"> </w:t>
      </w:r>
    </w:p>
    <w:p w14:paraId="51B46AEF" w14:textId="56196426" w:rsidR="00840EFC" w:rsidRPr="000A415E" w:rsidRDefault="00840EFC">
      <w:pPr>
        <w:rPr>
          <w:sz w:val="24"/>
          <w:szCs w:val="24"/>
        </w:rPr>
      </w:pPr>
      <w:r>
        <w:rPr>
          <w:sz w:val="24"/>
          <w:szCs w:val="24"/>
        </w:rPr>
        <w:t>Så det är det enda</w:t>
      </w:r>
      <w:r w:rsidR="00290B91">
        <w:rPr>
          <w:sz w:val="24"/>
          <w:szCs w:val="24"/>
        </w:rPr>
        <w:t xml:space="preserve"> tipset jag hade velat gett till mig själv.</w:t>
      </w:r>
    </w:p>
    <w:sectPr w:rsidR="00840EFC" w:rsidRPr="000A415E">
      <w:headerReference w:type="default" r:id="rId12"/>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ADE28" w14:textId="77777777" w:rsidR="003E6533" w:rsidRDefault="003E6533">
      <w:pPr>
        <w:spacing w:after="0" w:line="240" w:lineRule="auto"/>
      </w:pPr>
      <w:r>
        <w:separator/>
      </w:r>
    </w:p>
  </w:endnote>
  <w:endnote w:type="continuationSeparator" w:id="0">
    <w:p w14:paraId="02AB42F2" w14:textId="77777777" w:rsidR="003E6533" w:rsidRDefault="003E6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BB28" w14:textId="77777777" w:rsidR="003E6533" w:rsidRDefault="003E6533">
      <w:pPr>
        <w:spacing w:after="0" w:line="240" w:lineRule="auto"/>
      </w:pPr>
      <w:r>
        <w:rPr>
          <w:color w:val="000000"/>
        </w:rPr>
        <w:separator/>
      </w:r>
    </w:p>
  </w:footnote>
  <w:footnote w:type="continuationSeparator" w:id="0">
    <w:p w14:paraId="6E6DEB58" w14:textId="77777777" w:rsidR="003E6533" w:rsidRDefault="003E6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CF533" w14:textId="20C41AC8" w:rsidR="00865198" w:rsidRPr="00981823" w:rsidRDefault="00981823">
    <w:pPr>
      <w:pStyle w:val="Sidhuvud"/>
      <w:rPr>
        <w:b/>
        <w:bCs/>
      </w:rPr>
    </w:pPr>
    <w:r w:rsidRPr="00981823">
      <w:rPr>
        <w:b/>
        <w:bCs/>
        <w:sz w:val="20"/>
        <w:szCs w:val="20"/>
      </w:rPr>
      <w:t>SQL-kunskapskontroll</w:t>
    </w:r>
    <w:r w:rsidR="00865198" w:rsidRPr="00981823">
      <w:rPr>
        <w:b/>
        <w:bCs/>
      </w:rPr>
      <w:ptab w:relativeTo="margin" w:alignment="center" w:leader="none"/>
    </w:r>
    <w:r w:rsidR="00865198" w:rsidRPr="00981823">
      <w:rPr>
        <w:b/>
        <w:bCs/>
      </w:rPr>
      <w:ptab w:relativeTo="margin" w:alignment="right" w:leader="none"/>
    </w:r>
    <w:r w:rsidRPr="00981823">
      <w:rPr>
        <w:b/>
        <w:bCs/>
      </w:rPr>
      <w:t>Erik Fredrixon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455F"/>
    <w:multiLevelType w:val="multilevel"/>
    <w:tmpl w:val="438EF1C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D464345"/>
    <w:multiLevelType w:val="multilevel"/>
    <w:tmpl w:val="E1AC0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C4572F"/>
    <w:multiLevelType w:val="multilevel"/>
    <w:tmpl w:val="C3F075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2E4B244A"/>
    <w:multiLevelType w:val="multilevel"/>
    <w:tmpl w:val="A836D21C"/>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292299">
    <w:abstractNumId w:val="1"/>
  </w:num>
  <w:num w:numId="2" w16cid:durableId="828600369">
    <w:abstractNumId w:val="1"/>
    <w:lvlOverride w:ilvl="0">
      <w:startOverride w:val="1"/>
    </w:lvlOverride>
  </w:num>
  <w:num w:numId="3" w16cid:durableId="848526768">
    <w:abstractNumId w:val="2"/>
  </w:num>
  <w:num w:numId="4" w16cid:durableId="670066647">
    <w:abstractNumId w:val="2"/>
    <w:lvlOverride w:ilvl="0">
      <w:startOverride w:val="1"/>
    </w:lvlOverride>
  </w:num>
  <w:num w:numId="5" w16cid:durableId="331683843">
    <w:abstractNumId w:val="3"/>
  </w:num>
  <w:num w:numId="6" w16cid:durableId="1859195927">
    <w:abstractNumId w:val="3"/>
    <w:lvlOverride w:ilvl="0">
      <w:startOverride w:val="3"/>
    </w:lvlOverride>
  </w:num>
  <w:num w:numId="7" w16cid:durableId="1288656167">
    <w:abstractNumId w:val="0"/>
  </w:num>
  <w:num w:numId="8" w16cid:durableId="211585439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23438"/>
    <w:rsid w:val="0002277D"/>
    <w:rsid w:val="000277BA"/>
    <w:rsid w:val="000539D2"/>
    <w:rsid w:val="000A415E"/>
    <w:rsid w:val="000E6E08"/>
    <w:rsid w:val="001525EA"/>
    <w:rsid w:val="00173BEF"/>
    <w:rsid w:val="001B6038"/>
    <w:rsid w:val="00247460"/>
    <w:rsid w:val="00285181"/>
    <w:rsid w:val="002860C2"/>
    <w:rsid w:val="00290B91"/>
    <w:rsid w:val="00291B33"/>
    <w:rsid w:val="002D00A2"/>
    <w:rsid w:val="002F47A3"/>
    <w:rsid w:val="00301903"/>
    <w:rsid w:val="003306F4"/>
    <w:rsid w:val="0033544F"/>
    <w:rsid w:val="003459CD"/>
    <w:rsid w:val="003E01F2"/>
    <w:rsid w:val="003E5B5C"/>
    <w:rsid w:val="003E6533"/>
    <w:rsid w:val="00414B2D"/>
    <w:rsid w:val="00414B58"/>
    <w:rsid w:val="004230D0"/>
    <w:rsid w:val="004239A2"/>
    <w:rsid w:val="004246C8"/>
    <w:rsid w:val="0046435F"/>
    <w:rsid w:val="00492747"/>
    <w:rsid w:val="004970A6"/>
    <w:rsid w:val="00515572"/>
    <w:rsid w:val="0053292F"/>
    <w:rsid w:val="00540B09"/>
    <w:rsid w:val="00553200"/>
    <w:rsid w:val="005766E2"/>
    <w:rsid w:val="005C5DB8"/>
    <w:rsid w:val="005F38E6"/>
    <w:rsid w:val="006B5AB9"/>
    <w:rsid w:val="006D0454"/>
    <w:rsid w:val="006E6781"/>
    <w:rsid w:val="0071799E"/>
    <w:rsid w:val="007358CB"/>
    <w:rsid w:val="00760853"/>
    <w:rsid w:val="00760A11"/>
    <w:rsid w:val="00762F7E"/>
    <w:rsid w:val="007A69DA"/>
    <w:rsid w:val="007B0B3E"/>
    <w:rsid w:val="007E62C8"/>
    <w:rsid w:val="00811182"/>
    <w:rsid w:val="00840EFC"/>
    <w:rsid w:val="00865198"/>
    <w:rsid w:val="008E5818"/>
    <w:rsid w:val="00936D7B"/>
    <w:rsid w:val="0097157E"/>
    <w:rsid w:val="00981823"/>
    <w:rsid w:val="009B736B"/>
    <w:rsid w:val="009D0520"/>
    <w:rsid w:val="009F1F6B"/>
    <w:rsid w:val="00A15138"/>
    <w:rsid w:val="00A26F4C"/>
    <w:rsid w:val="00A54586"/>
    <w:rsid w:val="00A70C98"/>
    <w:rsid w:val="00A71DDD"/>
    <w:rsid w:val="00AC53FE"/>
    <w:rsid w:val="00B23438"/>
    <w:rsid w:val="00B45A37"/>
    <w:rsid w:val="00BA3D2E"/>
    <w:rsid w:val="00BA4657"/>
    <w:rsid w:val="00C24782"/>
    <w:rsid w:val="00C45212"/>
    <w:rsid w:val="00C64742"/>
    <w:rsid w:val="00CD444D"/>
    <w:rsid w:val="00CF351F"/>
    <w:rsid w:val="00D16845"/>
    <w:rsid w:val="00D23A17"/>
    <w:rsid w:val="00D51B35"/>
    <w:rsid w:val="00DA6691"/>
    <w:rsid w:val="00DF3C98"/>
    <w:rsid w:val="00E16DA8"/>
    <w:rsid w:val="00E66605"/>
    <w:rsid w:val="00E84A11"/>
    <w:rsid w:val="00E9499F"/>
    <w:rsid w:val="00EA46DD"/>
    <w:rsid w:val="00ED76E2"/>
    <w:rsid w:val="00EE1B69"/>
    <w:rsid w:val="00F077E8"/>
    <w:rsid w:val="00F24E76"/>
    <w:rsid w:val="00F9473A"/>
    <w:rsid w:val="00FC450E"/>
    <w:rsid w:val="00FC56F3"/>
    <w:rsid w:val="00FD65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053B"/>
  <w15:docId w15:val="{1342ECEB-CFCC-42CD-99A8-EBF74A0E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sv-S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Rubrik1">
    <w:name w:val="heading 1"/>
    <w:basedOn w:val="Normal"/>
    <w:next w:val="Normal"/>
    <w:uiPriority w:val="9"/>
    <w:qFormat/>
    <w:pPr>
      <w:keepNext/>
      <w:keepLines/>
      <w:suppressAutoHyphens w:val="0"/>
      <w:spacing w:before="360" w:after="80"/>
      <w:outlineLvl w:val="0"/>
    </w:pPr>
    <w:rPr>
      <w:rFonts w:ascii="Calibri Light" w:eastAsia="Times New Roman" w:hAnsi="Calibri Light"/>
      <w:color w:val="2F5496"/>
      <w:sz w:val="40"/>
      <w:szCs w:val="4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rPr>
      <w:rFonts w:ascii="Calibri Light" w:eastAsia="Times New Roman" w:hAnsi="Calibri Light" w:cs="Times New Roman"/>
      <w:color w:val="2F5496"/>
      <w:sz w:val="40"/>
      <w:szCs w:val="40"/>
    </w:rPr>
  </w:style>
  <w:style w:type="paragraph" w:customStyle="1" w:styleId="Default">
    <w:name w:val="Default"/>
    <w:pPr>
      <w:autoSpaceDE w:val="0"/>
      <w:spacing w:after="0" w:line="240" w:lineRule="auto"/>
    </w:pPr>
    <w:rPr>
      <w:rFonts w:cs="Calibri"/>
      <w:color w:val="000000"/>
      <w:sz w:val="24"/>
      <w:szCs w:val="24"/>
    </w:rPr>
  </w:style>
  <w:style w:type="paragraph" w:styleId="Liststycke">
    <w:name w:val="List Paragraph"/>
    <w:basedOn w:val="Normal"/>
    <w:pPr>
      <w:ind w:left="720"/>
      <w:contextualSpacing/>
    </w:pPr>
  </w:style>
  <w:style w:type="character" w:customStyle="1" w:styleId="ui-provider">
    <w:name w:val="ui-provider"/>
    <w:basedOn w:val="Standardstycketeckensnitt"/>
    <w:rsid w:val="00E9499F"/>
  </w:style>
  <w:style w:type="paragraph" w:styleId="HTML-frformaterad">
    <w:name w:val="HTML Preformatted"/>
    <w:basedOn w:val="Normal"/>
    <w:link w:val="HTML-frformateradChar"/>
    <w:uiPriority w:val="99"/>
    <w:semiHidden/>
    <w:unhideWhenUsed/>
    <w:rsid w:val="00FD6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FD6511"/>
    <w:rPr>
      <w:rFonts w:ascii="Courier New" w:eastAsia="Times New Roman" w:hAnsi="Courier New" w:cs="Courier New"/>
      <w:sz w:val="20"/>
      <w:szCs w:val="20"/>
      <w:lang w:eastAsia="sv-SE"/>
    </w:rPr>
  </w:style>
  <w:style w:type="paragraph" w:styleId="Sidhuvud">
    <w:name w:val="header"/>
    <w:basedOn w:val="Normal"/>
    <w:link w:val="SidhuvudChar"/>
    <w:uiPriority w:val="99"/>
    <w:unhideWhenUsed/>
    <w:rsid w:val="0086519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65198"/>
  </w:style>
  <w:style w:type="paragraph" w:styleId="Sidfot">
    <w:name w:val="footer"/>
    <w:basedOn w:val="Normal"/>
    <w:link w:val="SidfotChar"/>
    <w:uiPriority w:val="99"/>
    <w:unhideWhenUsed/>
    <w:rsid w:val="0086519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65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4563">
      <w:bodyDiv w:val="1"/>
      <w:marLeft w:val="0"/>
      <w:marRight w:val="0"/>
      <w:marTop w:val="0"/>
      <w:marBottom w:val="0"/>
      <w:divBdr>
        <w:top w:val="none" w:sz="0" w:space="0" w:color="auto"/>
        <w:left w:val="none" w:sz="0" w:space="0" w:color="auto"/>
        <w:bottom w:val="none" w:sz="0" w:space="0" w:color="auto"/>
        <w:right w:val="none" w:sz="0" w:space="0" w:color="auto"/>
      </w:divBdr>
    </w:div>
    <w:div w:id="1438134119">
      <w:bodyDiv w:val="1"/>
      <w:marLeft w:val="0"/>
      <w:marRight w:val="0"/>
      <w:marTop w:val="0"/>
      <w:marBottom w:val="0"/>
      <w:divBdr>
        <w:top w:val="none" w:sz="0" w:space="0" w:color="auto"/>
        <w:left w:val="none" w:sz="0" w:space="0" w:color="auto"/>
        <w:bottom w:val="none" w:sz="0" w:space="0" w:color="auto"/>
        <w:right w:val="none" w:sz="0" w:space="0" w:color="auto"/>
      </w:divBdr>
    </w:div>
    <w:div w:id="1836919326">
      <w:bodyDiv w:val="1"/>
      <w:marLeft w:val="0"/>
      <w:marRight w:val="0"/>
      <w:marTop w:val="0"/>
      <w:marBottom w:val="0"/>
      <w:divBdr>
        <w:top w:val="none" w:sz="0" w:space="0" w:color="auto"/>
        <w:left w:val="none" w:sz="0" w:space="0" w:color="auto"/>
        <w:bottom w:val="none" w:sz="0" w:space="0" w:color="auto"/>
        <w:right w:val="none" w:sz="0" w:space="0" w:color="auto"/>
      </w:divBdr>
      <w:divsChild>
        <w:div w:id="1162086276">
          <w:marLeft w:val="0"/>
          <w:marRight w:val="0"/>
          <w:marTop w:val="0"/>
          <w:marBottom w:val="0"/>
          <w:divBdr>
            <w:top w:val="single" w:sz="6" w:space="4" w:color="ABABAB"/>
            <w:left w:val="single" w:sz="6" w:space="4" w:color="ABABAB"/>
            <w:bottom w:val="single" w:sz="6" w:space="4" w:color="ABABAB"/>
            <w:right w:val="single" w:sz="6" w:space="4" w:color="ABABAB"/>
          </w:divBdr>
          <w:divsChild>
            <w:div w:id="1747680944">
              <w:marLeft w:val="0"/>
              <w:marRight w:val="0"/>
              <w:marTop w:val="0"/>
              <w:marBottom w:val="0"/>
              <w:divBdr>
                <w:top w:val="none" w:sz="0" w:space="0" w:color="auto"/>
                <w:left w:val="none" w:sz="0" w:space="0" w:color="auto"/>
                <w:bottom w:val="none" w:sz="0" w:space="0" w:color="auto"/>
                <w:right w:val="none" w:sz="0" w:space="0" w:color="auto"/>
              </w:divBdr>
              <w:divsChild>
                <w:div w:id="1297837820">
                  <w:marLeft w:val="0"/>
                  <w:marRight w:val="0"/>
                  <w:marTop w:val="0"/>
                  <w:marBottom w:val="0"/>
                  <w:divBdr>
                    <w:top w:val="none" w:sz="0" w:space="0" w:color="auto"/>
                    <w:left w:val="none" w:sz="0" w:space="0" w:color="auto"/>
                    <w:bottom w:val="none" w:sz="0" w:space="0" w:color="auto"/>
                    <w:right w:val="none" w:sz="0" w:space="0" w:color="auto"/>
                  </w:divBdr>
                  <w:divsChild>
                    <w:div w:id="470708804">
                      <w:marLeft w:val="0"/>
                      <w:marRight w:val="0"/>
                      <w:marTop w:val="0"/>
                      <w:marBottom w:val="0"/>
                      <w:divBdr>
                        <w:top w:val="none" w:sz="0" w:space="0" w:color="auto"/>
                        <w:left w:val="none" w:sz="0" w:space="0" w:color="auto"/>
                        <w:bottom w:val="none" w:sz="0" w:space="0" w:color="auto"/>
                        <w:right w:val="none" w:sz="0" w:space="0" w:color="auto"/>
                      </w:divBdr>
                      <w:divsChild>
                        <w:div w:id="112402955">
                          <w:marLeft w:val="0"/>
                          <w:marRight w:val="0"/>
                          <w:marTop w:val="0"/>
                          <w:marBottom w:val="0"/>
                          <w:divBdr>
                            <w:top w:val="none" w:sz="0" w:space="0" w:color="auto"/>
                            <w:left w:val="none" w:sz="0" w:space="0" w:color="auto"/>
                            <w:bottom w:val="none" w:sz="0" w:space="0" w:color="auto"/>
                            <w:right w:val="none" w:sz="0" w:space="0" w:color="auto"/>
                          </w:divBdr>
                          <w:divsChild>
                            <w:div w:id="17529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06371">
          <w:marLeft w:val="0"/>
          <w:marRight w:val="0"/>
          <w:marTop w:val="0"/>
          <w:marBottom w:val="0"/>
          <w:divBdr>
            <w:top w:val="single" w:sz="6" w:space="4" w:color="auto"/>
            <w:left w:val="single" w:sz="6" w:space="4" w:color="auto"/>
            <w:bottom w:val="single" w:sz="6" w:space="4" w:color="auto"/>
            <w:right w:val="single" w:sz="6" w:space="4" w:color="auto"/>
          </w:divBdr>
          <w:divsChild>
            <w:div w:id="1343238280">
              <w:marLeft w:val="0"/>
              <w:marRight w:val="0"/>
              <w:marTop w:val="0"/>
              <w:marBottom w:val="0"/>
              <w:divBdr>
                <w:top w:val="none" w:sz="0" w:space="0" w:color="auto"/>
                <w:left w:val="none" w:sz="0" w:space="0" w:color="auto"/>
                <w:bottom w:val="none" w:sz="0" w:space="0" w:color="auto"/>
                <w:right w:val="none" w:sz="0" w:space="0" w:color="auto"/>
              </w:divBdr>
              <w:divsChild>
                <w:div w:id="1479153077">
                  <w:marLeft w:val="0"/>
                  <w:marRight w:val="0"/>
                  <w:marTop w:val="0"/>
                  <w:marBottom w:val="0"/>
                  <w:divBdr>
                    <w:top w:val="none" w:sz="0" w:space="0" w:color="auto"/>
                    <w:left w:val="none" w:sz="0" w:space="0" w:color="auto"/>
                    <w:bottom w:val="none" w:sz="0" w:space="0" w:color="auto"/>
                    <w:right w:val="none" w:sz="0" w:space="0" w:color="auto"/>
                  </w:divBdr>
                  <w:divsChild>
                    <w:div w:id="1368021227">
                      <w:marLeft w:val="0"/>
                      <w:marRight w:val="0"/>
                      <w:marTop w:val="0"/>
                      <w:marBottom w:val="0"/>
                      <w:divBdr>
                        <w:top w:val="single" w:sz="6" w:space="0" w:color="CFCFCF"/>
                        <w:left w:val="single" w:sz="6" w:space="0" w:color="CFCFCF"/>
                        <w:bottom w:val="single" w:sz="6" w:space="0" w:color="CFCFCF"/>
                        <w:right w:val="single" w:sz="6" w:space="0" w:color="CFCFCF"/>
                      </w:divBdr>
                      <w:divsChild>
                        <w:div w:id="572813148">
                          <w:marLeft w:val="0"/>
                          <w:marRight w:val="0"/>
                          <w:marTop w:val="0"/>
                          <w:marBottom w:val="0"/>
                          <w:divBdr>
                            <w:top w:val="none" w:sz="0" w:space="0" w:color="auto"/>
                            <w:left w:val="none" w:sz="0" w:space="0" w:color="auto"/>
                            <w:bottom w:val="none" w:sz="0" w:space="0" w:color="auto"/>
                            <w:right w:val="none" w:sz="0" w:space="0" w:color="auto"/>
                          </w:divBdr>
                          <w:divsChild>
                            <w:div w:id="523053300">
                              <w:marLeft w:val="0"/>
                              <w:marRight w:val="-750"/>
                              <w:marTop w:val="0"/>
                              <w:marBottom w:val="0"/>
                              <w:divBdr>
                                <w:top w:val="none" w:sz="0" w:space="0" w:color="auto"/>
                                <w:left w:val="none" w:sz="0" w:space="0" w:color="auto"/>
                                <w:bottom w:val="none" w:sz="0" w:space="0" w:color="auto"/>
                                <w:right w:val="none" w:sz="0" w:space="0" w:color="auto"/>
                              </w:divBdr>
                              <w:divsChild>
                                <w:div w:id="875431734">
                                  <w:marLeft w:val="0"/>
                                  <w:marRight w:val="0"/>
                                  <w:marTop w:val="0"/>
                                  <w:marBottom w:val="0"/>
                                  <w:divBdr>
                                    <w:top w:val="none" w:sz="0" w:space="0" w:color="auto"/>
                                    <w:left w:val="none" w:sz="0" w:space="0" w:color="auto"/>
                                    <w:bottom w:val="none" w:sz="0" w:space="0" w:color="auto"/>
                                    <w:right w:val="none" w:sz="0" w:space="0" w:color="auto"/>
                                  </w:divBdr>
                                  <w:divsChild>
                                    <w:div w:id="1783962927">
                                      <w:marLeft w:val="0"/>
                                      <w:marRight w:val="0"/>
                                      <w:marTop w:val="0"/>
                                      <w:marBottom w:val="0"/>
                                      <w:divBdr>
                                        <w:top w:val="none" w:sz="0" w:space="0" w:color="auto"/>
                                        <w:left w:val="none" w:sz="0" w:space="0" w:color="auto"/>
                                        <w:bottom w:val="none" w:sz="0" w:space="0" w:color="auto"/>
                                        <w:right w:val="none" w:sz="0" w:space="0" w:color="auto"/>
                                      </w:divBdr>
                                      <w:divsChild>
                                        <w:div w:id="1120101636">
                                          <w:marLeft w:val="0"/>
                                          <w:marRight w:val="0"/>
                                          <w:marTop w:val="0"/>
                                          <w:marBottom w:val="0"/>
                                          <w:divBdr>
                                            <w:top w:val="none" w:sz="0" w:space="0" w:color="auto"/>
                                            <w:left w:val="none" w:sz="0" w:space="0" w:color="auto"/>
                                            <w:bottom w:val="none" w:sz="0" w:space="0" w:color="auto"/>
                                            <w:right w:val="none" w:sz="0" w:space="0" w:color="auto"/>
                                          </w:divBdr>
                                          <w:divsChild>
                                            <w:div w:id="611667275">
                                              <w:marLeft w:val="0"/>
                                              <w:marRight w:val="0"/>
                                              <w:marTop w:val="0"/>
                                              <w:marBottom w:val="0"/>
                                              <w:divBdr>
                                                <w:top w:val="none" w:sz="0" w:space="0" w:color="auto"/>
                                                <w:left w:val="none" w:sz="0" w:space="0" w:color="auto"/>
                                                <w:bottom w:val="none" w:sz="0" w:space="0" w:color="auto"/>
                                                <w:right w:val="none" w:sz="0" w:space="0" w:color="auto"/>
                                              </w:divBdr>
                                              <w:divsChild>
                                                <w:div w:id="1748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1437</Words>
  <Characters>7619</Characters>
  <Application>Microsoft Office Word</Application>
  <DocSecurity>0</DocSecurity>
  <Lines>63</Lines>
  <Paragraphs>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fredrixon</dc:creator>
  <dc:description/>
  <cp:lastModifiedBy>erik fredrixon</cp:lastModifiedBy>
  <cp:revision>74</cp:revision>
  <dcterms:created xsi:type="dcterms:W3CDTF">2024-01-05T13:19:00Z</dcterms:created>
  <dcterms:modified xsi:type="dcterms:W3CDTF">2024-01-05T14:58:00Z</dcterms:modified>
</cp:coreProperties>
</file>